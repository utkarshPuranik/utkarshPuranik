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9F9CB" w14:textId="77777777" w:rsidR="008E2EAF" w:rsidRPr="00494B86" w:rsidRDefault="008E2EAF" w:rsidP="008E2EAF">
      <w:pPr>
        <w:pStyle w:val="Title"/>
        <w:jc w:val="center"/>
        <w:rPr>
          <w:rFonts w:asciiTheme="minorHAnsi" w:hAnsiTheme="minorHAnsi"/>
        </w:rPr>
      </w:pPr>
      <w:bookmarkStart w:id="0" w:name="utkarsh-puranik"/>
      <w:bookmarkStart w:id="1" w:name="highlights"/>
      <w:r w:rsidRPr="00494B86">
        <w:rPr>
          <w:rFonts w:asciiTheme="minorHAnsi" w:hAnsiTheme="minorHAnsi"/>
        </w:rPr>
        <w:t>Utkarsh Puranik</w:t>
      </w:r>
      <w:bookmarkEnd w:id="0"/>
    </w:p>
    <w:p w14:paraId="74E71707" w14:textId="77777777" w:rsidR="001C0232" w:rsidRDefault="001C0232" w:rsidP="001C0232">
      <w:pPr>
        <w:pStyle w:val="BodyText"/>
        <w:rPr>
          <w:lang w:eastAsia="en-US"/>
        </w:rPr>
      </w:pPr>
    </w:p>
    <w:p w14:paraId="2DCFED75" w14:textId="4EF05483" w:rsidR="00B22238" w:rsidRDefault="00B22238" w:rsidP="001C0232">
      <w:pPr>
        <w:pStyle w:val="BodyText"/>
        <w:rPr>
          <w:lang w:eastAsia="en-US"/>
        </w:rPr>
        <w:sectPr w:rsidR="00B22238" w:rsidSect="00BA0BC3">
          <w:footerReference w:type="default" r:id="rId8"/>
          <w:footerReference w:type="first" r:id="rId9"/>
          <w:pgSz w:w="11906" w:h="16838" w:code="9"/>
          <w:pgMar w:top="1440" w:right="1440" w:bottom="1440" w:left="1440" w:header="720" w:footer="720" w:gutter="0"/>
          <w:pgNumType w:start="1"/>
          <w:cols w:space="720"/>
          <w:titlePg/>
          <w:docGrid w:linePitch="360"/>
        </w:sectPr>
      </w:pPr>
    </w:p>
    <w:p w14:paraId="726E376A" w14:textId="05492ED8" w:rsidR="00FF4961" w:rsidRDefault="00FF4961" w:rsidP="001C0232">
      <w:pPr>
        <w:pStyle w:val="Heading1"/>
        <w:rPr>
          <w:lang w:eastAsia="en-US"/>
        </w:rPr>
      </w:pPr>
      <w:r>
        <w:rPr>
          <w:lang w:eastAsia="en-US"/>
        </w:rPr>
        <w:t>Contact</w:t>
      </w:r>
    </w:p>
    <w:p w14:paraId="1D6B0E4E" w14:textId="055FCBA9" w:rsidR="00FF4961" w:rsidRPr="00CC206A" w:rsidRDefault="00050166" w:rsidP="00EE3167">
      <w:pPr>
        <w:rPr>
          <w:sz w:val="16"/>
          <w:szCs w:val="16"/>
        </w:rPr>
      </w:pPr>
      <w:bookmarkStart w:id="2" w:name="_Hlk107533085"/>
      <w:r>
        <w:rPr>
          <w:sz w:val="16"/>
          <w:szCs w:val="16"/>
        </w:rPr>
        <w:pict w14:anchorId="20507891">
          <v:shape id="Graphic 2" o:spid="_x0000_i1029" type="#_x0000_t75" alt="@ with solid fill" style="width:11.2pt;height:11.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">
            <v:imagedata r:id="rId10" o:title="" croptop="-3260f" cropbottom="-2283f" cropleft="-6805f" cropright="-5730f"/>
          </v:shape>
        </w:pict>
      </w:r>
      <w:r w:rsidR="00256A88" w:rsidRPr="00CC206A">
        <w:rPr>
          <w:sz w:val="16"/>
          <w:szCs w:val="16"/>
        </w:rPr>
        <w:t xml:space="preserve"> </w:t>
      </w:r>
      <w:r w:rsidR="00CC206A" w:rsidRPr="00CC206A">
        <w:rPr>
          <w:sz w:val="16"/>
          <w:szCs w:val="16"/>
        </w:rPr>
        <w:t>Email:</w:t>
      </w:r>
      <w:r w:rsidR="00CC206A">
        <w:rPr>
          <w:sz w:val="16"/>
          <w:szCs w:val="16"/>
        </w:rPr>
        <w:t xml:space="preserve"> </w:t>
      </w:r>
      <w:hyperlink r:id="rId11" w:history="1">
        <w:r w:rsidR="00256A88" w:rsidRPr="00CC206A">
          <w:rPr>
            <w:rStyle w:val="Hyperlink"/>
            <w:sz w:val="16"/>
            <w:szCs w:val="16"/>
          </w:rPr>
          <w:t>utkarsh.puranik@outlook.com</w:t>
        </w:r>
      </w:hyperlink>
    </w:p>
    <w:p w14:paraId="4D37F5C6" w14:textId="264897A0" w:rsidR="00FF4961" w:rsidRPr="00CC206A" w:rsidRDefault="00050166" w:rsidP="00FF4961">
      <w:pPr>
        <w:rPr>
          <w:sz w:val="16"/>
          <w:szCs w:val="16"/>
        </w:rPr>
      </w:pPr>
      <w:r>
        <w:rPr>
          <w:sz w:val="16"/>
          <w:szCs w:val="16"/>
        </w:rPr>
        <w:pict w14:anchorId="3F44C0C6">
          <v:shape id="Graphic 3" o:spid="_x0000_i1030" type="#_x0000_t75" alt="Receiver with solid fill" style="width:11.2pt;height:11.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">
            <v:imagedata r:id="rId12" o:title=""/>
          </v:shape>
        </w:pict>
      </w:r>
      <w:r w:rsidR="00256A88" w:rsidRPr="00CC206A">
        <w:rPr>
          <w:sz w:val="16"/>
          <w:szCs w:val="16"/>
        </w:rPr>
        <w:t xml:space="preserve"> </w:t>
      </w:r>
      <w:r w:rsidR="00CC206A" w:rsidRPr="00CC206A">
        <w:rPr>
          <w:sz w:val="16"/>
          <w:szCs w:val="16"/>
        </w:rPr>
        <w:t>Phone:</w:t>
      </w:r>
      <w:r w:rsidR="00CC206A">
        <w:rPr>
          <w:sz w:val="16"/>
          <w:szCs w:val="16"/>
        </w:rPr>
        <w:t xml:space="preserve"> </w:t>
      </w:r>
      <w:r w:rsidR="00FF4961" w:rsidRPr="00CC206A">
        <w:rPr>
          <w:sz w:val="16"/>
          <w:szCs w:val="16"/>
        </w:rPr>
        <w:t>+91 9644540540</w:t>
      </w:r>
    </w:p>
    <w:p w14:paraId="647490AF" w14:textId="5CB8CB58" w:rsidR="00FF4961" w:rsidRPr="00CC206A" w:rsidRDefault="00050166" w:rsidP="00FF4961">
      <w:pPr>
        <w:rPr>
          <w:sz w:val="16"/>
          <w:szCs w:val="16"/>
        </w:rPr>
      </w:pPr>
      <w:r>
        <w:rPr>
          <w:sz w:val="16"/>
          <w:szCs w:val="16"/>
        </w:rPr>
        <w:pict w14:anchorId="1E8AA8CE">
          <v:shape id="Graphic 4" o:spid="_x0000_i1031" type="#_x0000_t75" alt="Browser window with solid fill" style="width:11.2pt;height:11.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">
            <v:imagedata r:id="rId13" o:title="" croptop="-6805f" cropbottom="-5014f"/>
          </v:shape>
        </w:pict>
      </w:r>
      <w:r w:rsidR="00CC206A" w:rsidRPr="00CC206A">
        <w:rPr>
          <w:sz w:val="16"/>
          <w:szCs w:val="16"/>
        </w:rPr>
        <w:t xml:space="preserve"> Website</w:t>
      </w:r>
      <w:r w:rsidR="00CC206A">
        <w:rPr>
          <w:sz w:val="16"/>
          <w:szCs w:val="16"/>
        </w:rPr>
        <w:t xml:space="preserve">: </w:t>
      </w:r>
      <w:hyperlink r:id="rId14" w:history="1">
        <w:r w:rsidR="00256A88" w:rsidRPr="00CC206A">
          <w:rPr>
            <w:rStyle w:val="Hyperlink"/>
            <w:sz w:val="16"/>
            <w:szCs w:val="16"/>
          </w:rPr>
          <w:t>https://utkarshpuranik.com</w:t>
        </w:r>
      </w:hyperlink>
    </w:p>
    <w:p w14:paraId="10DFC58D" w14:textId="621582C5" w:rsidR="00CC206A" w:rsidRPr="00CC206A" w:rsidRDefault="00050166" w:rsidP="00FF4961">
      <w:pPr>
        <w:rPr>
          <w:sz w:val="16"/>
          <w:szCs w:val="16"/>
        </w:rPr>
      </w:pPr>
      <w:r>
        <w:rPr>
          <w:sz w:val="16"/>
          <w:szCs w:val="16"/>
        </w:rPr>
        <w:pict w14:anchorId="2B309642">
          <v:shape id="Graphic 5" o:spid="_x0000_i1032" type="#_x0000_t75" style="width:11.2pt;height:11.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">
            <v:imagedata r:id="rId15" o:title=""/>
          </v:shape>
        </w:pict>
      </w:r>
      <w:r w:rsidR="00CC206A" w:rsidRPr="00CC206A">
        <w:rPr>
          <w:sz w:val="16"/>
          <w:szCs w:val="16"/>
        </w:rPr>
        <w:t xml:space="preserve"> LinkedIn:</w:t>
      </w:r>
    </w:p>
    <w:p w14:paraId="6F6128B4" w14:textId="33F58EAD" w:rsidR="00FF4961" w:rsidRPr="00CC206A" w:rsidRDefault="00050166" w:rsidP="00FF4961">
      <w:pPr>
        <w:rPr>
          <w:sz w:val="16"/>
          <w:szCs w:val="16"/>
        </w:rPr>
      </w:pPr>
      <w:hyperlink r:id="rId16" w:history="1">
        <w:r w:rsidR="00CC206A" w:rsidRPr="00CC206A">
          <w:rPr>
            <w:rStyle w:val="Hyperlink"/>
            <w:sz w:val="16"/>
            <w:szCs w:val="16"/>
          </w:rPr>
          <w:t>https://in.linkedin.com/in/utkarshpuranik</w:t>
        </w:r>
      </w:hyperlink>
    </w:p>
    <w:p w14:paraId="76808B36" w14:textId="02CA417D" w:rsidR="00CC206A" w:rsidRPr="00CC206A" w:rsidRDefault="00CC206A" w:rsidP="00FF4961">
      <w:pPr>
        <w:rPr>
          <w:sz w:val="16"/>
          <w:szCs w:val="16"/>
        </w:rPr>
      </w:pPr>
      <w:r w:rsidRPr="00CC206A">
        <w:rPr>
          <w:noProof/>
          <w:sz w:val="16"/>
          <w:szCs w:val="16"/>
        </w:rPr>
        <w:drawing>
          <wp:inline distT="0" distB="0" distL="0" distR="0" wp14:anchorId="4C75D461" wp14:editId="5F617E27">
            <wp:extent cx="137160" cy="13716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37160" cy="137160"/>
                    </a:xfrm>
                    <a:prstGeom prst="rect">
                      <a:avLst/>
                    </a:prstGeom>
                  </pic:spPr>
                </pic:pic>
              </a:graphicData>
            </a:graphic>
          </wp:inline>
        </w:drawing>
      </w:r>
      <w:r w:rsidRPr="00CC206A">
        <w:rPr>
          <w:sz w:val="16"/>
          <w:szCs w:val="16"/>
        </w:rPr>
        <w:t xml:space="preserve"> GitHub:</w:t>
      </w:r>
    </w:p>
    <w:p w14:paraId="76C132FC" w14:textId="20425CB6" w:rsidR="00FF4961" w:rsidRPr="00CC206A" w:rsidRDefault="00050166" w:rsidP="00FF4961">
      <w:pPr>
        <w:rPr>
          <w:sz w:val="16"/>
          <w:szCs w:val="16"/>
        </w:rPr>
      </w:pPr>
      <w:hyperlink r:id="rId19" w:history="1">
        <w:r w:rsidR="00CC206A" w:rsidRPr="00CC206A">
          <w:rPr>
            <w:rStyle w:val="Hyperlink"/>
            <w:sz w:val="16"/>
            <w:szCs w:val="16"/>
          </w:rPr>
          <w:t>https://github.com/utkarshPuranik</w:t>
        </w:r>
      </w:hyperlink>
    </w:p>
    <w:bookmarkEnd w:id="2"/>
    <w:p w14:paraId="47EB9AA9" w14:textId="49BE5A90" w:rsidR="001C0232" w:rsidRDefault="001C0232" w:rsidP="001C0232">
      <w:pPr>
        <w:pStyle w:val="Heading1"/>
        <w:rPr>
          <w:lang w:eastAsia="en-US"/>
        </w:rPr>
      </w:pPr>
      <w:r>
        <w:rPr>
          <w:lang w:eastAsia="en-US"/>
        </w:rPr>
        <w:t>Skill</w:t>
      </w:r>
      <w:r w:rsidR="00175AAF">
        <w:rPr>
          <w:lang w:eastAsia="en-US"/>
        </w:rPr>
        <w:t>s</w:t>
      </w:r>
    </w:p>
    <w:p w14:paraId="45E0058D" w14:textId="1158F36D" w:rsidR="00B22238" w:rsidRDefault="00175AAF" w:rsidP="00FF4961">
      <w:pPr>
        <w:pStyle w:val="Heading6"/>
        <w:rPr>
          <w:lang w:eastAsia="en-US"/>
        </w:rPr>
      </w:pPr>
      <w:bookmarkStart w:id="3" w:name="_Hlk107533336"/>
      <w:r>
        <w:rPr>
          <w:lang w:eastAsia="en-US"/>
        </w:rPr>
        <w:t>Technical</w:t>
      </w:r>
    </w:p>
    <w:p w14:paraId="1C7F571F" w14:textId="5C3DEE6B" w:rsidR="00B22238" w:rsidRPr="00CC206A" w:rsidRDefault="00B22238" w:rsidP="00773BFB">
      <w:pPr>
        <w:pStyle w:val="FirstParagraph"/>
        <w:spacing w:before="0" w:after="120" w:line="264" w:lineRule="auto"/>
        <w:rPr>
          <w:bCs/>
          <w:sz w:val="16"/>
          <w:szCs w:val="16"/>
          <w:lang w:eastAsia="ja-JP"/>
        </w:rPr>
      </w:pPr>
      <w:r w:rsidRPr="00CC206A">
        <w:rPr>
          <w:bCs/>
          <w:sz w:val="16"/>
          <w:szCs w:val="16"/>
          <w:lang w:eastAsia="ja-JP"/>
        </w:rPr>
        <w:t>C#, SQL, JavaScript, .NET Core, Serverless, Containers, Kubernetes, .NET Core MVC, GitHub, HTML, Microsoft Azure, Team City, Octopus Deploy, AWS Lambda, ASP.NET, Python, Snowflake, AWS, React, REST, PowerShell</w:t>
      </w:r>
    </w:p>
    <w:p w14:paraId="6D64618C" w14:textId="7DEACD14" w:rsidR="00175AAF" w:rsidRDefault="00175AAF" w:rsidP="00FF4961">
      <w:pPr>
        <w:pStyle w:val="Heading6"/>
      </w:pPr>
      <w:r>
        <w:t>Others</w:t>
      </w:r>
    </w:p>
    <w:p w14:paraId="4E4775FF" w14:textId="54D1B87D" w:rsidR="00175AAF" w:rsidRPr="00CC206A" w:rsidRDefault="00175AAF" w:rsidP="00773BFB">
      <w:pPr>
        <w:pStyle w:val="FirstParagraph"/>
        <w:spacing w:before="0" w:after="120" w:line="264" w:lineRule="auto"/>
        <w:rPr>
          <w:sz w:val="16"/>
          <w:szCs w:val="16"/>
          <w:lang w:eastAsia="ja-JP"/>
        </w:rPr>
      </w:pPr>
      <w:r w:rsidRPr="00CC206A">
        <w:rPr>
          <w:sz w:val="16"/>
          <w:szCs w:val="16"/>
          <w:lang w:eastAsia="ja-JP"/>
        </w:rPr>
        <w:t>Software Architecture, System Design, Project Management, Agile Methodologies, Cross functional team leadership, Cloud Solution Development</w:t>
      </w:r>
    </w:p>
    <w:bookmarkEnd w:id="3"/>
    <w:p w14:paraId="5BDE351B" w14:textId="75BA869E" w:rsidR="00707315" w:rsidRPr="00466FA8" w:rsidRDefault="00707315" w:rsidP="00707315">
      <w:pPr>
        <w:pStyle w:val="Heading1"/>
      </w:pPr>
      <w:r w:rsidRPr="00466FA8">
        <w:t>Highlights</w:t>
      </w:r>
      <w:bookmarkEnd w:id="1"/>
    </w:p>
    <w:p w14:paraId="76A843DE" w14:textId="3D13B1EC" w:rsidR="00707315" w:rsidRPr="00494B86" w:rsidRDefault="00707315" w:rsidP="00707315">
      <w:pPr>
        <w:pStyle w:val="Compact"/>
        <w:numPr>
          <w:ilvl w:val="0"/>
          <w:numId w:val="30"/>
        </w:numPr>
      </w:pPr>
      <w:bookmarkStart w:id="4" w:name="_Hlk107533765"/>
      <w:r w:rsidRPr="00494B86">
        <w:t xml:space="preserve">Self-motivated </w:t>
      </w:r>
      <w:r w:rsidRPr="00FC3755">
        <w:rPr>
          <w:bCs/>
        </w:rPr>
        <w:t>Software Engineer/Architect/Manager</w:t>
      </w:r>
      <w:r w:rsidRPr="00494B86">
        <w:t xml:space="preserve"> with 14 years of experience in system design, development and implementation using Microsoft Technologies for Enterprise applications</w:t>
      </w:r>
    </w:p>
    <w:p w14:paraId="30408D8A" w14:textId="77777777" w:rsidR="00707315" w:rsidRPr="00494B86" w:rsidRDefault="00707315" w:rsidP="00707315">
      <w:pPr>
        <w:pStyle w:val="Compact"/>
        <w:numPr>
          <w:ilvl w:val="0"/>
          <w:numId w:val="30"/>
        </w:numPr>
      </w:pPr>
      <w:r w:rsidRPr="00494B86">
        <w:t xml:space="preserve">Can provide </w:t>
      </w:r>
      <w:r w:rsidRPr="00494B86">
        <w:rPr>
          <w:b/>
        </w:rPr>
        <w:t>Technical Leadership</w:t>
      </w:r>
      <w:r w:rsidRPr="00D46C58">
        <w:rPr>
          <w:bCs/>
        </w:rPr>
        <w:t xml:space="preserve">, </w:t>
      </w:r>
      <w:r w:rsidRPr="00494B86">
        <w:rPr>
          <w:b/>
        </w:rPr>
        <w:t>Project Management</w:t>
      </w:r>
      <w:r w:rsidRPr="00D46C58">
        <w:rPr>
          <w:bCs/>
        </w:rPr>
        <w:t xml:space="preserve">, </w:t>
      </w:r>
      <w:r w:rsidRPr="00494B86">
        <w:rPr>
          <w:b/>
        </w:rPr>
        <w:t>Software Design</w:t>
      </w:r>
      <w:r w:rsidRPr="00D46C58">
        <w:rPr>
          <w:bCs/>
        </w:rPr>
        <w:t xml:space="preserve">, </w:t>
      </w:r>
      <w:r w:rsidRPr="00494B86">
        <w:rPr>
          <w:b/>
        </w:rPr>
        <w:t>Development</w:t>
      </w:r>
      <w:r w:rsidRPr="00494B86">
        <w:t xml:space="preserve"> and </w:t>
      </w:r>
      <w:r w:rsidRPr="00494B86">
        <w:rPr>
          <w:b/>
        </w:rPr>
        <w:t>Ensure Delivery</w:t>
      </w:r>
      <w:r w:rsidRPr="00494B86">
        <w:t xml:space="preserve"> that matches the highest standards in terms of functionality along with quality</w:t>
      </w:r>
    </w:p>
    <w:p w14:paraId="3782C492" w14:textId="77777777" w:rsidR="00707315" w:rsidRPr="00494B86" w:rsidRDefault="00707315" w:rsidP="00707315">
      <w:pPr>
        <w:pStyle w:val="Compact"/>
        <w:numPr>
          <w:ilvl w:val="0"/>
          <w:numId w:val="30"/>
        </w:numPr>
      </w:pPr>
      <w:r w:rsidRPr="00494B86">
        <w:t>A highly analytical person with proven problem-solving skills and a knack for understanding business processes to providing better technical solutions</w:t>
      </w:r>
    </w:p>
    <w:p w14:paraId="2EBBDBEC" w14:textId="77777777" w:rsidR="00707315" w:rsidRPr="00494B86" w:rsidRDefault="00707315" w:rsidP="00707315">
      <w:pPr>
        <w:pStyle w:val="Compact"/>
        <w:numPr>
          <w:ilvl w:val="0"/>
          <w:numId w:val="30"/>
        </w:numPr>
      </w:pPr>
      <w:r w:rsidRPr="00494B86">
        <w:t xml:space="preserve">Strong leader with Management experience offering strong experience in </w:t>
      </w:r>
      <w:r w:rsidRPr="00494B86">
        <w:rPr>
          <w:b/>
        </w:rPr>
        <w:t>.NET Technologies</w:t>
      </w:r>
      <w:r w:rsidRPr="00494B86">
        <w:t>.</w:t>
      </w:r>
    </w:p>
    <w:p w14:paraId="77F0C020" w14:textId="5AD6669F" w:rsidR="00707315" w:rsidRPr="00494B86" w:rsidRDefault="00707315" w:rsidP="00707315">
      <w:pPr>
        <w:pStyle w:val="Compact"/>
        <w:numPr>
          <w:ilvl w:val="0"/>
          <w:numId w:val="30"/>
        </w:numPr>
      </w:pPr>
      <w:r w:rsidRPr="00494B86">
        <w:t>Individual with experience with Azure and AWS with a focus on cloud-native development</w:t>
      </w:r>
    </w:p>
    <w:p w14:paraId="31A74524" w14:textId="20780138" w:rsidR="00707315" w:rsidRPr="00494B86" w:rsidRDefault="00707315" w:rsidP="00707315">
      <w:pPr>
        <w:pStyle w:val="Compact"/>
        <w:numPr>
          <w:ilvl w:val="0"/>
          <w:numId w:val="30"/>
        </w:numPr>
      </w:pPr>
      <w:r w:rsidRPr="00494B86">
        <w:t>Worked on highly distributed enterprise applications, with an essential role in the design of the applications</w:t>
      </w:r>
    </w:p>
    <w:p w14:paraId="79144F51" w14:textId="36D39663" w:rsidR="00707315" w:rsidRPr="00494B86" w:rsidRDefault="00707315" w:rsidP="00707315">
      <w:pPr>
        <w:pStyle w:val="Compact"/>
        <w:numPr>
          <w:ilvl w:val="0"/>
          <w:numId w:val="30"/>
        </w:numPr>
      </w:pPr>
      <w:r w:rsidRPr="00494B86">
        <w:t xml:space="preserve">Experience in handling various backend data sources like </w:t>
      </w:r>
      <w:r w:rsidRPr="00494B86">
        <w:rPr>
          <w:b/>
        </w:rPr>
        <w:t>Azure SQL</w:t>
      </w:r>
      <w:r w:rsidRPr="00494B86">
        <w:t xml:space="preserve">, </w:t>
      </w:r>
      <w:r w:rsidRPr="00494B86">
        <w:rPr>
          <w:b/>
        </w:rPr>
        <w:t>MS SQL Server 2016/2012/2008</w:t>
      </w:r>
      <w:r w:rsidRPr="00494B86">
        <w:t>,</w:t>
      </w:r>
      <w:r w:rsidRPr="00494B86">
        <w:rPr>
          <w:b/>
        </w:rPr>
        <w:t>Oracle</w:t>
      </w:r>
      <w:r w:rsidRPr="00494B86">
        <w:t xml:space="preserve"> databases using SQL queries and </w:t>
      </w:r>
      <w:r w:rsidRPr="00494B86">
        <w:rPr>
          <w:b/>
        </w:rPr>
        <w:t>SQL Jobs</w:t>
      </w:r>
    </w:p>
    <w:p w14:paraId="13944EED" w14:textId="0D58DA72" w:rsidR="00175AAF" w:rsidRPr="00FC3755" w:rsidRDefault="00175AAF" w:rsidP="00175AAF">
      <w:pPr>
        <w:pStyle w:val="Compact"/>
        <w:numPr>
          <w:ilvl w:val="0"/>
          <w:numId w:val="30"/>
        </w:numPr>
        <w:sectPr w:rsidR="00175AAF" w:rsidRPr="00FC3755" w:rsidSect="00256A88">
          <w:type w:val="continuous"/>
          <w:pgSz w:w="11906" w:h="16838" w:code="9"/>
          <w:pgMar w:top="1080" w:right="1080" w:bottom="1080" w:left="1080" w:header="720" w:footer="720" w:gutter="0"/>
          <w:pgNumType w:start="1"/>
          <w:cols w:num="2" w:space="720" w:equalWidth="0">
            <w:col w:w="2880" w:space="720"/>
            <w:col w:w="6146"/>
          </w:cols>
          <w:titlePg/>
          <w:docGrid w:linePitch="360"/>
        </w:sectPr>
      </w:pPr>
      <w:bookmarkStart w:id="5" w:name="experience"/>
      <w:bookmarkEnd w:id="4"/>
    </w:p>
    <w:p w14:paraId="5A56A14F" w14:textId="7CA33DB4" w:rsidR="00707315" w:rsidRPr="00494B86" w:rsidRDefault="00707315" w:rsidP="00707315">
      <w:pPr>
        <w:pStyle w:val="Heading1"/>
      </w:pPr>
      <w:r w:rsidRPr="00494B86">
        <w:t>Experience</w:t>
      </w:r>
      <w:bookmarkEnd w:id="5"/>
    </w:p>
    <w:p w14:paraId="48773362" w14:textId="77777777" w:rsidR="00707315" w:rsidRPr="00494B86" w:rsidRDefault="00707315" w:rsidP="00707315">
      <w:pPr>
        <w:pStyle w:val="Heading2"/>
      </w:pPr>
      <w:bookmarkStart w:id="6" w:name="wm-universal-solutions"/>
      <w:r w:rsidRPr="00494B86">
        <w:t>WM Universal Solutions</w:t>
      </w:r>
      <w:bookmarkEnd w:id="6"/>
    </w:p>
    <w:p w14:paraId="1FFB0EB8" w14:textId="77777777" w:rsidR="00707315" w:rsidRPr="00494B86" w:rsidRDefault="00707315" w:rsidP="00707315">
      <w:pPr>
        <w:pStyle w:val="FirstParagraph"/>
      </w:pPr>
      <w:r w:rsidRPr="00494B86">
        <w:rPr>
          <w:b/>
        </w:rPr>
        <w:t>Digital Deputy Manager</w:t>
      </w:r>
      <w:r w:rsidRPr="00494B86">
        <w:t xml:space="preserve"> | </w:t>
      </w:r>
      <w:r w:rsidRPr="00494B86">
        <w:rPr>
          <w:i/>
        </w:rPr>
        <w:t>Jan 2020 - Present</w:t>
      </w:r>
    </w:p>
    <w:p w14:paraId="7D7073B2" w14:textId="77777777" w:rsidR="00707315" w:rsidRPr="00494B86" w:rsidRDefault="00707315" w:rsidP="00707315">
      <w:pPr>
        <w:pStyle w:val="BodyText"/>
      </w:pPr>
      <w:bookmarkStart w:id="7" w:name="_Hlk107537830"/>
      <w:r w:rsidRPr="00494B86">
        <w:t>I was challenged by the Digital Group Director to take a technical management position in the Elements project which is Self Service Business Intelligence application as the team would benefit from my overall domain and business unit process understanding and I would get management exposure.</w:t>
      </w:r>
    </w:p>
    <w:p w14:paraId="5E135F1C" w14:textId="77777777" w:rsidR="00707315" w:rsidRPr="00494B86" w:rsidRDefault="00707315" w:rsidP="00707315">
      <w:pPr>
        <w:pStyle w:val="Compact"/>
        <w:numPr>
          <w:ilvl w:val="0"/>
          <w:numId w:val="30"/>
        </w:numPr>
      </w:pPr>
      <w:r w:rsidRPr="00494B86">
        <w:t xml:space="preserve">I realigned the team towards domain and data understanding as the function of the team was to understand the business requirements, correlate them with the data and identify technical changes to resolve the issue. Earlier, the team was only focused on the technical side which made the correlation part </w:t>
      </w:r>
      <w:proofErr w:type="gramStart"/>
      <w:r w:rsidRPr="00494B86">
        <w:t>difficult</w:t>
      </w:r>
      <w:proofErr w:type="gramEnd"/>
      <w:r w:rsidRPr="00494B86">
        <w:t xml:space="preserve"> and a lot of time wasted in the analysis.</w:t>
      </w:r>
    </w:p>
    <w:p w14:paraId="2834A14C" w14:textId="77777777" w:rsidR="00707315" w:rsidRPr="00494B86" w:rsidRDefault="00707315" w:rsidP="00707315">
      <w:pPr>
        <w:pStyle w:val="Compact"/>
        <w:numPr>
          <w:ilvl w:val="0"/>
          <w:numId w:val="30"/>
        </w:numPr>
      </w:pPr>
      <w:r w:rsidRPr="00494B86">
        <w:t>Led the modernization of the existing On-prem SSIS/SQL Server data warehouse platform to Cloud (Snowflake/Matillion). Redesigned multiple subject areas to foundational issues and improve data quality.</w:t>
      </w:r>
    </w:p>
    <w:p w14:paraId="061C9836" w14:textId="058CEFF1" w:rsidR="00707315" w:rsidRPr="00494B86" w:rsidRDefault="00707315" w:rsidP="00707315">
      <w:pPr>
        <w:pStyle w:val="Compact"/>
        <w:numPr>
          <w:ilvl w:val="0"/>
          <w:numId w:val="30"/>
        </w:numPr>
      </w:pPr>
      <w:r w:rsidRPr="00494B86">
        <w:lastRenderedPageBreak/>
        <w:t xml:space="preserve">Designed and led the development of Natural language Narratives for business data to be sent as a Summary of key data points available on the BI platform. Identified a generic design that allows for minimal to no efforts for new data point addition. The solution contained many moving parts like Frontend, Backend, API layer, ETL components and </w:t>
      </w:r>
      <w:r w:rsidR="00CC206A" w:rsidRPr="00494B86">
        <w:t>third-party</w:t>
      </w:r>
      <w:r w:rsidRPr="00494B86">
        <w:t xml:space="preserve"> API.</w:t>
      </w:r>
    </w:p>
    <w:p w14:paraId="1207FA8E" w14:textId="77777777" w:rsidR="00707315" w:rsidRPr="00494B86" w:rsidRDefault="00707315" w:rsidP="00707315">
      <w:pPr>
        <w:pStyle w:val="Compact"/>
        <w:numPr>
          <w:ilvl w:val="0"/>
          <w:numId w:val="30"/>
        </w:numPr>
      </w:pPr>
      <w:r w:rsidRPr="00494B86">
        <w:t>Wrote an application to provide waste data to US Environment Protection Agency (EPA) system, Energy Star for Customers who were tracking this information for their Sustainability goals.</w:t>
      </w:r>
    </w:p>
    <w:p w14:paraId="5723D022" w14:textId="77777777" w:rsidR="00707315" w:rsidRPr="00494B86" w:rsidRDefault="00707315" w:rsidP="00707315">
      <w:pPr>
        <w:pStyle w:val="Compact"/>
        <w:numPr>
          <w:ilvl w:val="0"/>
          <w:numId w:val="30"/>
        </w:numPr>
      </w:pPr>
      <w:r w:rsidRPr="00494B86">
        <w:t>Wrote a solution using AWS components (Lambda, API Gateway, CloudFront, CloudFormation, S3) to generate thumbnails for images received in Data acquisition to allow reports to render faster.</w:t>
      </w:r>
    </w:p>
    <w:bookmarkEnd w:id="7"/>
    <w:p w14:paraId="13F48B2F" w14:textId="77777777" w:rsidR="00707315" w:rsidRPr="00494B86" w:rsidRDefault="00707315" w:rsidP="00934943">
      <w:pPr>
        <w:pStyle w:val="FirstParagraph"/>
        <w:spacing w:before="240"/>
      </w:pPr>
      <w:r w:rsidRPr="00494B86">
        <w:rPr>
          <w:b/>
        </w:rPr>
        <w:t>Principal Software Engineer</w:t>
      </w:r>
      <w:r w:rsidRPr="00494B86">
        <w:t xml:space="preserve"> | </w:t>
      </w:r>
      <w:r w:rsidRPr="00494B86">
        <w:rPr>
          <w:i/>
        </w:rPr>
        <w:t>Jan 2015 - Dec 2019</w:t>
      </w:r>
    </w:p>
    <w:p w14:paraId="278C53F5" w14:textId="77777777" w:rsidR="00707315" w:rsidRPr="00494B86" w:rsidRDefault="00707315" w:rsidP="00707315">
      <w:pPr>
        <w:pStyle w:val="BodyText"/>
      </w:pPr>
      <w:r w:rsidRPr="00494B86">
        <w:t>As a Principal Engineer, I was responsible for the design, development, unit/integration testing and deployment of Projects and continuous improvement items.</w:t>
      </w:r>
    </w:p>
    <w:p w14:paraId="4D7D953A" w14:textId="77777777" w:rsidR="00707315" w:rsidRPr="00494B86" w:rsidRDefault="00707315" w:rsidP="00707315">
      <w:pPr>
        <w:pStyle w:val="Compact"/>
        <w:numPr>
          <w:ilvl w:val="0"/>
          <w:numId w:val="30"/>
        </w:numPr>
      </w:pPr>
      <w:r w:rsidRPr="00494B86">
        <w:t>Designed and implemented end-to-end integration of WM National accounts with servicechannel.com to provide a seamless service experience to customers. Customer location managers can request and track service status in near real-time.</w:t>
      </w:r>
    </w:p>
    <w:p w14:paraId="65D2A6E3" w14:textId="77777777" w:rsidR="00707315" w:rsidRPr="00494B86" w:rsidRDefault="00707315" w:rsidP="00707315">
      <w:pPr>
        <w:pStyle w:val="Compact"/>
        <w:numPr>
          <w:ilvl w:val="0"/>
          <w:numId w:val="30"/>
        </w:numPr>
      </w:pPr>
      <w:r w:rsidRPr="00494B86">
        <w:t>Designed and developed a mobile web application for repair technicians going in the field to repair compactors to check in, check out and log summary back to Microsoft Dynamics Nav. The web app can function offline and syncs back on internet availability.</w:t>
      </w:r>
    </w:p>
    <w:p w14:paraId="5D5943FB" w14:textId="77777777" w:rsidR="00707315" w:rsidRPr="00494B86" w:rsidRDefault="00707315" w:rsidP="00707315">
      <w:pPr>
        <w:pStyle w:val="Compact"/>
        <w:numPr>
          <w:ilvl w:val="0"/>
          <w:numId w:val="30"/>
        </w:numPr>
      </w:pPr>
      <w:r w:rsidRPr="00494B86">
        <w:t xml:space="preserve">Designed and wrote application interfaces for software vendors of Trash hauling companies. Integrated these interfaces to WM National Account applications to provide work order, </w:t>
      </w:r>
      <w:proofErr w:type="gramStart"/>
      <w:r w:rsidRPr="00494B86">
        <w:t>service</w:t>
      </w:r>
      <w:proofErr w:type="gramEnd"/>
      <w:r w:rsidRPr="00494B86">
        <w:t xml:space="preserve"> and tonnage updates to Customers.</w:t>
      </w:r>
    </w:p>
    <w:p w14:paraId="4491D524" w14:textId="77777777" w:rsidR="00707315" w:rsidRPr="00494B86" w:rsidRDefault="00707315" w:rsidP="00707315">
      <w:pPr>
        <w:pStyle w:val="Compact"/>
        <w:numPr>
          <w:ilvl w:val="0"/>
          <w:numId w:val="30"/>
        </w:numPr>
      </w:pPr>
      <w:r w:rsidRPr="00494B86">
        <w:t xml:space="preserve">Managed, </w:t>
      </w:r>
      <w:proofErr w:type="gramStart"/>
      <w:r w:rsidRPr="00494B86">
        <w:t>improved</w:t>
      </w:r>
      <w:proofErr w:type="gramEnd"/>
      <w:r w:rsidRPr="00494B86">
        <w:t xml:space="preserve"> and automated archaic process of code generation through an ORM tool on the legacy application</w:t>
      </w:r>
    </w:p>
    <w:p w14:paraId="29AAA191" w14:textId="77777777" w:rsidR="00707315" w:rsidRPr="00494B86" w:rsidRDefault="00707315" w:rsidP="00707315">
      <w:pPr>
        <w:pStyle w:val="Compact"/>
        <w:numPr>
          <w:ilvl w:val="0"/>
          <w:numId w:val="30"/>
        </w:numPr>
      </w:pPr>
      <w:r w:rsidRPr="00494B86">
        <w:t>Led the design and development of Configure Price Quote (CPQ) project which automated the pricing process which was a 1200 column excel file being shared with multiple people for different column data. The process was broken up and flow was managed through this application.</w:t>
      </w:r>
    </w:p>
    <w:p w14:paraId="12050933" w14:textId="77777777" w:rsidR="00707315" w:rsidRPr="00494B86" w:rsidRDefault="00707315" w:rsidP="00707315">
      <w:pPr>
        <w:pStyle w:val="Compact"/>
        <w:numPr>
          <w:ilvl w:val="0"/>
          <w:numId w:val="30"/>
        </w:numPr>
      </w:pPr>
      <w:r w:rsidRPr="00494B86">
        <w:t>Travelled to an onsite business location (Windsor, CT, USA) for knowledge transition on a workflow project and to revive development/improvement efforts that were stalled out due to people leaving the organization. It used a specialized workflow tool Sequence (by PNMSoft). Revived the process and had all the high &amp; medium priority efforts completed within 6 months.</w:t>
      </w:r>
    </w:p>
    <w:p w14:paraId="663EB4FA" w14:textId="77777777" w:rsidR="00707315" w:rsidRPr="00494B86" w:rsidRDefault="00707315" w:rsidP="00707315">
      <w:pPr>
        <w:pStyle w:val="Compact"/>
        <w:numPr>
          <w:ilvl w:val="0"/>
          <w:numId w:val="30"/>
        </w:numPr>
      </w:pPr>
      <w:r w:rsidRPr="00494B86">
        <w:t>Established Continuous Integration (CI) process for Build and Deployment using Team City and environment-based deployment workflow using Octopus Deploy.</w:t>
      </w:r>
    </w:p>
    <w:p w14:paraId="0EB1D7A7" w14:textId="77777777" w:rsidR="00707315" w:rsidRPr="00494B86" w:rsidRDefault="00707315" w:rsidP="00707315">
      <w:pPr>
        <w:pStyle w:val="Compact"/>
        <w:numPr>
          <w:ilvl w:val="0"/>
          <w:numId w:val="30"/>
        </w:numPr>
      </w:pPr>
      <w:r w:rsidRPr="00494B86">
        <w:t>Generated more than 50 SQL Reports within 2 months to provide business team insights into the parameters of key processes. These reports in turn help them identify new applications to improve the business process and drive efficiency in existing ones.</w:t>
      </w:r>
    </w:p>
    <w:p w14:paraId="57AAECAC" w14:textId="77777777" w:rsidR="00707315" w:rsidRPr="00494B86" w:rsidRDefault="00707315" w:rsidP="00707315">
      <w:pPr>
        <w:pStyle w:val="Heading2"/>
      </w:pPr>
      <w:bookmarkStart w:id="8" w:name="tata-consultancy-services"/>
      <w:r w:rsidRPr="00494B86">
        <w:t>Tata Consultancy Services</w:t>
      </w:r>
      <w:bookmarkEnd w:id="8"/>
    </w:p>
    <w:p w14:paraId="53465581" w14:textId="77777777" w:rsidR="00707315" w:rsidRPr="00494B86" w:rsidRDefault="00707315" w:rsidP="00707315">
      <w:pPr>
        <w:pStyle w:val="FirstParagraph"/>
      </w:pPr>
      <w:r w:rsidRPr="00494B86">
        <w:rPr>
          <w:b/>
        </w:rPr>
        <w:t>IT Analyst</w:t>
      </w:r>
      <w:r w:rsidRPr="00494B86">
        <w:t xml:space="preserve"> | </w:t>
      </w:r>
      <w:r w:rsidRPr="00494B86">
        <w:rPr>
          <w:i/>
        </w:rPr>
        <w:t>Feb 2011 – Dec 2014</w:t>
      </w:r>
    </w:p>
    <w:p w14:paraId="4C4B1998" w14:textId="77777777" w:rsidR="00707315" w:rsidRPr="00494B86" w:rsidRDefault="00707315" w:rsidP="00707315">
      <w:pPr>
        <w:pStyle w:val="Compact"/>
        <w:numPr>
          <w:ilvl w:val="0"/>
          <w:numId w:val="30"/>
        </w:numPr>
      </w:pPr>
      <w:r w:rsidRPr="00494B86">
        <w:rPr>
          <w:b/>
        </w:rPr>
        <w:t>National Commodities and Derivatives Exchange</w:t>
      </w:r>
      <w:r w:rsidRPr="00494B86">
        <w:t xml:space="preserve"> (</w:t>
      </w:r>
      <w:hyperlink r:id="rId20">
        <w:r w:rsidRPr="00494B86">
          <w:rPr>
            <w:rStyle w:val="Hyperlink"/>
          </w:rPr>
          <w:t>NCDEX</w:t>
        </w:r>
      </w:hyperlink>
      <w:r w:rsidRPr="00494B86">
        <w:t xml:space="preserve">) | </w:t>
      </w:r>
      <w:r w:rsidRPr="00494B86">
        <w:rPr>
          <w:i/>
        </w:rPr>
        <w:t>Feb 2011 – Dec 2013</w:t>
      </w:r>
    </w:p>
    <w:p w14:paraId="7821ACFD" w14:textId="77777777" w:rsidR="00707315" w:rsidRPr="00494B86" w:rsidRDefault="00707315" w:rsidP="00707315">
      <w:pPr>
        <w:pStyle w:val="Compact"/>
        <w:numPr>
          <w:ilvl w:val="1"/>
          <w:numId w:val="30"/>
        </w:numPr>
      </w:pPr>
      <w:r w:rsidRPr="00494B86">
        <w:t>Designed and implemented integration of NCFE (NCDEX Clearing Front End) system with COMTRACK (Commodity Depository System) for physical settlement of commodities. Used files-based instructions for various steps of the process like blocking and release of commodity lots based on reconciliation.</w:t>
      </w:r>
    </w:p>
    <w:p w14:paraId="3EF65EC5" w14:textId="77777777" w:rsidR="00707315" w:rsidRPr="00494B86" w:rsidRDefault="00707315" w:rsidP="00707315">
      <w:pPr>
        <w:pStyle w:val="Compact"/>
        <w:numPr>
          <w:ilvl w:val="1"/>
          <w:numId w:val="30"/>
        </w:numPr>
      </w:pPr>
      <w:r w:rsidRPr="00494B86">
        <w:t>Integrated with organizational CRM to align with Company Master data</w:t>
      </w:r>
    </w:p>
    <w:p w14:paraId="0C9E84F6" w14:textId="77777777" w:rsidR="00707315" w:rsidRPr="00494B86" w:rsidRDefault="00707315" w:rsidP="00707315">
      <w:pPr>
        <w:pStyle w:val="Compact"/>
        <w:numPr>
          <w:ilvl w:val="1"/>
          <w:numId w:val="30"/>
        </w:numPr>
      </w:pPr>
      <w:r w:rsidRPr="00494B86">
        <w:t>Led a team of developers to design and develop a web application to manage Collateral margins for exchange member broking companies.</w:t>
      </w:r>
    </w:p>
    <w:p w14:paraId="385F793B" w14:textId="77777777" w:rsidR="00707315" w:rsidRPr="00494B86" w:rsidRDefault="00707315" w:rsidP="00707315">
      <w:pPr>
        <w:pStyle w:val="Compact"/>
        <w:numPr>
          <w:ilvl w:val="1"/>
          <w:numId w:val="30"/>
        </w:numPr>
      </w:pPr>
      <w:r w:rsidRPr="00494B86">
        <w:lastRenderedPageBreak/>
        <w:t>Created and maintained a build deployment process</w:t>
      </w:r>
    </w:p>
    <w:p w14:paraId="41BA9830" w14:textId="77777777" w:rsidR="00707315" w:rsidRPr="00494B86" w:rsidRDefault="00707315" w:rsidP="00707315">
      <w:pPr>
        <w:pStyle w:val="Compact"/>
        <w:numPr>
          <w:ilvl w:val="0"/>
          <w:numId w:val="30"/>
        </w:numPr>
      </w:pPr>
      <w:r w:rsidRPr="00494B86">
        <w:t>Westpac Corporation (</w:t>
      </w:r>
      <w:hyperlink r:id="rId21">
        <w:r w:rsidRPr="00494B86">
          <w:rPr>
            <w:rStyle w:val="Hyperlink"/>
          </w:rPr>
          <w:t>Westpac</w:t>
        </w:r>
      </w:hyperlink>
      <w:r w:rsidRPr="00494B86">
        <w:t xml:space="preserve">) | </w:t>
      </w:r>
      <w:r w:rsidRPr="00494B86">
        <w:rPr>
          <w:i/>
        </w:rPr>
        <w:t>Feb 2014 – Dec 2014</w:t>
      </w:r>
    </w:p>
    <w:p w14:paraId="2E6D356B" w14:textId="77777777" w:rsidR="00707315" w:rsidRPr="00494B86" w:rsidRDefault="00707315" w:rsidP="00707315">
      <w:pPr>
        <w:pStyle w:val="Compact"/>
        <w:numPr>
          <w:ilvl w:val="1"/>
          <w:numId w:val="30"/>
        </w:numPr>
      </w:pPr>
      <w:r w:rsidRPr="00494B86">
        <w:t xml:space="preserve">Designed and wrote a system to implement RSA </w:t>
      </w:r>
      <w:proofErr w:type="spellStart"/>
      <w:r w:rsidRPr="00494B86">
        <w:t>SecurId</w:t>
      </w:r>
      <w:proofErr w:type="spellEnd"/>
      <w:r w:rsidRPr="00494B86">
        <w:t xml:space="preserve"> for management of accounts and during transfers to secure transactions on Business banking tools for Westpac's St George Bank, Bank of Melbourne and </w:t>
      </w:r>
      <w:proofErr w:type="spellStart"/>
      <w:r w:rsidRPr="00494B86">
        <w:t>BankSA</w:t>
      </w:r>
      <w:proofErr w:type="spellEnd"/>
      <w:r w:rsidRPr="00494B86">
        <w:t>.</w:t>
      </w:r>
    </w:p>
    <w:p w14:paraId="2EA70464" w14:textId="77777777" w:rsidR="00707315" w:rsidRPr="00494B86" w:rsidRDefault="00707315" w:rsidP="00707315">
      <w:pPr>
        <w:pStyle w:val="Heading2"/>
      </w:pPr>
      <w:bookmarkStart w:id="9" w:name="Xec5758161d1cdc826847c640bc2ce5bdf835573"/>
      <w:r w:rsidRPr="00494B86">
        <w:t>Diaspark Infotech (Earlier SUVI Information Systems)</w:t>
      </w:r>
      <w:bookmarkEnd w:id="9"/>
    </w:p>
    <w:p w14:paraId="586044D9" w14:textId="77777777" w:rsidR="00707315" w:rsidRPr="00494B86" w:rsidRDefault="00707315" w:rsidP="00707315">
      <w:pPr>
        <w:pStyle w:val="FirstParagraph"/>
      </w:pPr>
      <w:r w:rsidRPr="00494B86">
        <w:rPr>
          <w:b/>
        </w:rPr>
        <w:t>Software Engineer L2</w:t>
      </w:r>
      <w:r w:rsidRPr="00494B86">
        <w:t xml:space="preserve"> | </w:t>
      </w:r>
      <w:r w:rsidRPr="00494B86">
        <w:rPr>
          <w:i/>
        </w:rPr>
        <w:t>Jul 2008 – Jan 2011</w:t>
      </w:r>
    </w:p>
    <w:p w14:paraId="003E0E7B" w14:textId="77777777" w:rsidR="00707315" w:rsidRPr="00494B86" w:rsidRDefault="00707315" w:rsidP="00707315">
      <w:pPr>
        <w:pStyle w:val="BodyText"/>
      </w:pPr>
      <w:r w:rsidRPr="00494B86">
        <w:t>Started my career at this company as a Junior Software engineer and got promoted to Software Engineer L1 within a year and to L2 a year after that.</w:t>
      </w:r>
    </w:p>
    <w:p w14:paraId="67BE2965" w14:textId="77777777" w:rsidR="00707315" w:rsidRPr="00494B86" w:rsidRDefault="00707315" w:rsidP="00707315">
      <w:pPr>
        <w:pStyle w:val="Compact"/>
        <w:numPr>
          <w:ilvl w:val="0"/>
          <w:numId w:val="30"/>
        </w:numPr>
      </w:pPr>
      <w:r w:rsidRPr="00494B86">
        <w:t xml:space="preserve">Worked on a </w:t>
      </w:r>
      <w:proofErr w:type="gramStart"/>
      <w:r w:rsidRPr="00494B86">
        <w:t>windows</w:t>
      </w:r>
      <w:proofErr w:type="gramEnd"/>
      <w:r w:rsidRPr="00494B86">
        <w:t xml:space="preserve"> to web migration of agency management product for </w:t>
      </w:r>
      <w:proofErr w:type="spellStart"/>
      <w:r w:rsidRPr="00494B86">
        <w:t>Sandata</w:t>
      </w:r>
      <w:proofErr w:type="spellEnd"/>
      <w:r w:rsidRPr="00494B86">
        <w:t xml:space="preserve"> Inc. Worked against very tight deadlines and developed high-quality product.</w:t>
      </w:r>
    </w:p>
    <w:p w14:paraId="0547080D" w14:textId="77777777" w:rsidR="00707315" w:rsidRPr="00494B86" w:rsidRDefault="00707315" w:rsidP="00707315">
      <w:pPr>
        <w:pStyle w:val="Compact"/>
        <w:numPr>
          <w:ilvl w:val="0"/>
          <w:numId w:val="30"/>
        </w:numPr>
      </w:pPr>
      <w:r w:rsidRPr="00494B86">
        <w:t xml:space="preserve">Designed and implemented a Data import process for </w:t>
      </w:r>
      <w:proofErr w:type="spellStart"/>
      <w:r w:rsidRPr="00494B86">
        <w:t>Sandata</w:t>
      </w:r>
      <w:proofErr w:type="spellEnd"/>
      <w:r w:rsidRPr="00494B86">
        <w:t xml:space="preserve"> Inc to receive agency/patient data from Medicare and Medicaid. Received Crown of the fortnight award for it.</w:t>
      </w:r>
    </w:p>
    <w:p w14:paraId="110C7BFE" w14:textId="77777777" w:rsidR="00707315" w:rsidRPr="00494B86" w:rsidRDefault="00707315" w:rsidP="00707315">
      <w:pPr>
        <w:pStyle w:val="Compact"/>
        <w:numPr>
          <w:ilvl w:val="0"/>
          <w:numId w:val="30"/>
        </w:numPr>
      </w:pPr>
      <w:r w:rsidRPr="00494B86">
        <w:t xml:space="preserve">Started as a junior engineer in a New York Times project. Being first on the project, created several prototypes to achieve requirements. Developed the system from scratch and integrated it with </w:t>
      </w:r>
      <w:proofErr w:type="spellStart"/>
      <w:r w:rsidRPr="00494B86">
        <w:t>Epsilen</w:t>
      </w:r>
      <w:proofErr w:type="spellEnd"/>
      <w:r w:rsidRPr="00494B86">
        <w:t xml:space="preserve"> learning management platform.</w:t>
      </w:r>
    </w:p>
    <w:p w14:paraId="26FD8BA1" w14:textId="77777777" w:rsidR="00707315" w:rsidRPr="00494B86" w:rsidRDefault="00707315" w:rsidP="00707315">
      <w:pPr>
        <w:pStyle w:val="Compact"/>
        <w:numPr>
          <w:ilvl w:val="0"/>
          <w:numId w:val="30"/>
        </w:numPr>
      </w:pPr>
      <w:r w:rsidRPr="00494B86">
        <w:t>Experimented with Silverlight as it was first released and wrote a music player which could play local songs or stream online music while maintaining a library.</w:t>
      </w:r>
    </w:p>
    <w:p w14:paraId="72EA0C1E" w14:textId="77777777" w:rsidR="00707315" w:rsidRPr="00494B86" w:rsidRDefault="00707315" w:rsidP="00707315">
      <w:pPr>
        <w:pStyle w:val="Heading1"/>
      </w:pPr>
      <w:bookmarkStart w:id="10" w:name="certifications"/>
      <w:r w:rsidRPr="00494B86">
        <w:t>Certifications</w:t>
      </w:r>
      <w:bookmarkEnd w:id="10"/>
    </w:p>
    <w:p w14:paraId="17DFD868" w14:textId="77777777" w:rsidR="00707315" w:rsidRPr="00494B86" w:rsidRDefault="00707315" w:rsidP="00707315">
      <w:pPr>
        <w:pStyle w:val="Compact"/>
        <w:numPr>
          <w:ilvl w:val="0"/>
          <w:numId w:val="30"/>
        </w:numPr>
      </w:pPr>
      <w:bookmarkStart w:id="11" w:name="_Hlk107533731"/>
      <w:r w:rsidRPr="00494B86">
        <w:t>Microsoft Certified: Azure Solutions Architect Expert</w:t>
      </w:r>
    </w:p>
    <w:p w14:paraId="017DCADA" w14:textId="275EA38A" w:rsidR="00707315" w:rsidRDefault="00707315" w:rsidP="00707315">
      <w:pPr>
        <w:pStyle w:val="Compact"/>
        <w:numPr>
          <w:ilvl w:val="0"/>
          <w:numId w:val="30"/>
        </w:numPr>
      </w:pPr>
      <w:r w:rsidRPr="00494B86">
        <w:t>Microsoft Certified: Azure Developer Associate</w:t>
      </w:r>
    </w:p>
    <w:p w14:paraId="74B4A4BE" w14:textId="4269E7A8" w:rsidR="002D1A3C" w:rsidRPr="00494B86" w:rsidRDefault="002D1A3C" w:rsidP="00707315">
      <w:pPr>
        <w:pStyle w:val="Compact"/>
        <w:numPr>
          <w:ilvl w:val="0"/>
          <w:numId w:val="30"/>
        </w:numPr>
      </w:pPr>
      <w:r w:rsidRPr="002D1A3C">
        <w:t>Certified SAFe® 5 Practitioner</w:t>
      </w:r>
    </w:p>
    <w:p w14:paraId="51DBC218" w14:textId="77777777" w:rsidR="00707315" w:rsidRPr="00494B86" w:rsidRDefault="00707315" w:rsidP="00707315">
      <w:pPr>
        <w:pStyle w:val="Heading1"/>
      </w:pPr>
      <w:bookmarkStart w:id="12" w:name="education"/>
      <w:bookmarkEnd w:id="11"/>
      <w:r w:rsidRPr="00494B86">
        <w:t>Education</w:t>
      </w:r>
      <w:bookmarkEnd w:id="12"/>
    </w:p>
    <w:p w14:paraId="76B1F5B2" w14:textId="77777777" w:rsidR="00707315" w:rsidRPr="00494B86" w:rsidRDefault="00707315" w:rsidP="00707315">
      <w:pPr>
        <w:pStyle w:val="Heading2"/>
      </w:pPr>
      <w:bookmarkStart w:id="13" w:name="X92ccddf3d51d5916982196cea19dcf8db0dc221"/>
      <w:r w:rsidRPr="00494B86">
        <w:t>Mahakal Institute of Technology, Ujjain (RGPV)</w:t>
      </w:r>
      <w:bookmarkEnd w:id="13"/>
    </w:p>
    <w:p w14:paraId="242BB74F" w14:textId="77777777" w:rsidR="00707315" w:rsidRPr="00494B86" w:rsidRDefault="00707315" w:rsidP="00707315">
      <w:pPr>
        <w:pStyle w:val="FirstParagraph"/>
      </w:pPr>
      <w:r w:rsidRPr="00494B86">
        <w:rPr>
          <w:b/>
        </w:rPr>
        <w:t>Bachelor of Engineering (Information Technology)</w:t>
      </w:r>
      <w:r w:rsidRPr="00494B86">
        <w:t xml:space="preserve"> | </w:t>
      </w:r>
      <w:r w:rsidRPr="00494B86">
        <w:rPr>
          <w:i/>
        </w:rPr>
        <w:t>September 2004 - June 2008</w:t>
      </w:r>
    </w:p>
    <w:p w14:paraId="3C241F1A" w14:textId="77777777" w:rsidR="00707315" w:rsidRPr="00494B86" w:rsidRDefault="00707315" w:rsidP="00707315">
      <w:pPr>
        <w:pStyle w:val="Compact"/>
        <w:numPr>
          <w:ilvl w:val="0"/>
          <w:numId w:val="30"/>
        </w:numPr>
      </w:pPr>
      <w:r w:rsidRPr="00494B86">
        <w:t>Designed and implemented a system for managing point of sale (POS) at a store, managing inventory and transactions as a major project for the final semester.</w:t>
      </w:r>
    </w:p>
    <w:p w14:paraId="50C9F446" w14:textId="77777777" w:rsidR="00707315" w:rsidRPr="00494B86" w:rsidRDefault="00707315" w:rsidP="00707315">
      <w:pPr>
        <w:pStyle w:val="Compact"/>
        <w:numPr>
          <w:ilvl w:val="0"/>
          <w:numId w:val="30"/>
        </w:numPr>
      </w:pPr>
      <w:r w:rsidRPr="00494B86">
        <w:t>Attended training at Training Centre, IIT Roorkee for .NET and created a shopping cart software like Amazon, being the only team (2 developers) out of 80 students from all over India.</w:t>
      </w:r>
    </w:p>
    <w:p w14:paraId="6EACF45F" w14:textId="77777777" w:rsidR="00707315" w:rsidRPr="00494B86" w:rsidRDefault="00707315" w:rsidP="00707315">
      <w:pPr>
        <w:pStyle w:val="Compact"/>
        <w:numPr>
          <w:ilvl w:val="0"/>
          <w:numId w:val="30"/>
        </w:numPr>
      </w:pPr>
      <w:r w:rsidRPr="00494B86">
        <w:t>Wrote a system to manage a music shop, managing inventory of albums as a minor project.</w:t>
      </w:r>
    </w:p>
    <w:p w14:paraId="0243DCED" w14:textId="425C5146" w:rsidR="004F3193" w:rsidRPr="00707315" w:rsidRDefault="004F3193" w:rsidP="00707315"/>
    <w:sectPr w:rsidR="004F3193" w:rsidRPr="00707315" w:rsidSect="00175AAF">
      <w:type w:val="continuous"/>
      <w:pgSz w:w="11906" w:h="16838" w:code="9"/>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960CB" w14:textId="77777777" w:rsidR="00050166" w:rsidRDefault="00050166">
      <w:pPr>
        <w:spacing w:after="0"/>
      </w:pPr>
      <w:r>
        <w:separator/>
      </w:r>
    </w:p>
  </w:endnote>
  <w:endnote w:type="continuationSeparator" w:id="0">
    <w:p w14:paraId="176D4911" w14:textId="77777777" w:rsidR="00050166" w:rsidRDefault="000501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A0A09" w14:textId="2D60FA37" w:rsidR="00D07215" w:rsidRDefault="00D07215">
    <w:pPr>
      <w:pStyle w:val="Footer"/>
    </w:pPr>
    <w:r>
      <w:t xml:space="preserve">Page </w:t>
    </w:r>
    <w:r>
      <w:fldChar w:fldCharType="begin"/>
    </w:r>
    <w:r>
      <w:instrText xml:space="preserve"> PAGE   \* MERGEFORMAT </w:instrText>
    </w:r>
    <w:r>
      <w:fldChar w:fldCharType="separate"/>
    </w:r>
    <w:r>
      <w:rPr>
        <w:noProof/>
      </w:rPr>
      <w:t>3</w:t>
    </w:r>
    <w:r>
      <w:rPr>
        <w:noProof/>
      </w:rPr>
      <w:fldChar w:fldCharType="end"/>
    </w:r>
  </w:p>
  <w:p w14:paraId="1A7CE844" w14:textId="77777777" w:rsidR="00E0237D" w:rsidRDefault="00E0237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C165" w14:textId="77777777" w:rsidR="00D07215" w:rsidRDefault="00D07215" w:rsidP="006602AC">
    <w:pPr>
      <w:pStyle w:val="Footer"/>
    </w:pPr>
    <w:r>
      <w:t xml:space="preserve">Page </w:t>
    </w:r>
    <w:r>
      <w:fldChar w:fldCharType="begin"/>
    </w:r>
    <w:r>
      <w:instrText xml:space="preserve"> PAGE   \* MERGEFORMAT </w:instrText>
    </w:r>
    <w:r>
      <w:fldChar w:fldCharType="separate"/>
    </w:r>
    <w:r>
      <w:t>2</w:t>
    </w:r>
    <w:r>
      <w:rPr>
        <w:noProof/>
      </w:rPr>
      <w:fldChar w:fldCharType="end"/>
    </w:r>
  </w:p>
  <w:p w14:paraId="1A64F725" w14:textId="77777777" w:rsidR="00D07215" w:rsidRDefault="00D07215">
    <w:pPr>
      <w:pStyle w:val="Footer"/>
    </w:pPr>
  </w:p>
  <w:p w14:paraId="3643AB02" w14:textId="77777777" w:rsidR="00E0237D" w:rsidRDefault="00E023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7A85A" w14:textId="77777777" w:rsidR="00050166" w:rsidRDefault="00050166">
      <w:pPr>
        <w:spacing w:after="0"/>
      </w:pPr>
      <w:r>
        <w:separator/>
      </w:r>
    </w:p>
  </w:footnote>
  <w:footnote w:type="continuationSeparator" w:id="0">
    <w:p w14:paraId="566F10B5" w14:textId="77777777" w:rsidR="00050166" w:rsidRDefault="000501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29" type="#_x0000_t75" alt="Browser window with solid fill" style="width:11.2pt;height:9.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" o:bullet="t">
        <v:imagedata r:id="rId1" o:title="" croptop="-6805f" cropbottom="-5014f"/>
      </v:shape>
    </w:pict>
  </w:numPicBullet>
  <w:numPicBullet w:numPicBulletId="1">
    <w:pict>
      <v:shape id="_x0000_i2230" type="#_x0000_t75" alt="Receiver with solid fill" style="width:11.2pt;height:11.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" o:bullet="t">
        <v:imagedata r:id="rId2" o:title=""/>
      </v:shape>
    </w:pict>
  </w:numPicBullet>
  <w:numPicBullet w:numPicBulletId="2">
    <w:pict>
      <v:shape id="_x0000_i2231" type="#_x0000_t75" alt="@ with solid fill" style="width:9.35pt;height:10.3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" o:bullet="t">
        <v:imagedata r:id="rId3" o:title="" croptop="-3260f" cropbottom="-2283f" cropleft="-6805f" cropright="-5730f"/>
      </v:shape>
    </w:pict>
  </w:numPicBullet>
  <w:numPicBullet w:numPicBulletId="3">
    <w:pict>
      <v:shape id="_x0000_i2232" type="#_x0000_t75" style="width:11.2pt;height:11.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" o:bullet="t">
        <v:imagedata r:id="rId4" o:title=""/>
      </v:shape>
    </w:pict>
  </w:numPicBullet>
  <w:abstractNum w:abstractNumId="0" w15:restartNumberingAfterBreak="0">
    <w:nsid w:val="EA454B4C"/>
    <w:multiLevelType w:val="multilevel"/>
    <w:tmpl w:val="B4C69F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A1C1B94"/>
    <w:lvl w:ilvl="0">
      <w:start w:val="1"/>
      <w:numFmt w:val="bullet"/>
      <w:lvlText w:val="·"/>
      <w:lvlJc w:val="left"/>
      <w:pPr>
        <w:tabs>
          <w:tab w:val="num" w:pos="144"/>
        </w:tabs>
        <w:ind w:left="144" w:hanging="144"/>
      </w:pPr>
      <w:rPr>
        <w:rFonts w:ascii="Cambria" w:hAnsi="Cambria" w:hint="default"/>
      </w:rPr>
    </w:lvl>
  </w:abstractNum>
  <w:abstractNum w:abstractNumId="11" w15:restartNumberingAfterBreak="0">
    <w:nsid w:val="02180440"/>
    <w:multiLevelType w:val="hybridMultilevel"/>
    <w:tmpl w:val="52C25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034AD0"/>
    <w:multiLevelType w:val="multilevel"/>
    <w:tmpl w:val="BCEC5952"/>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
      <w:lvlJc w:val="left"/>
      <w:pPr>
        <w:tabs>
          <w:tab w:val="num" w:pos="648"/>
        </w:tabs>
        <w:ind w:left="648" w:hanging="216"/>
      </w:pPr>
      <w:rPr>
        <w:rFonts w:ascii="Cambria" w:hAnsi="Cambria"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086884"/>
    <w:multiLevelType w:val="hybridMultilevel"/>
    <w:tmpl w:val="FCBA175E"/>
    <w:lvl w:ilvl="0" w:tplc="D1C65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9A4C8A"/>
    <w:multiLevelType w:val="hybridMultilevel"/>
    <w:tmpl w:val="1EDA1C4C"/>
    <w:lvl w:ilvl="0" w:tplc="04090001">
      <w:start w:val="1"/>
      <w:numFmt w:val="bullet"/>
      <w:lvlText w:val=""/>
      <w:lvlJc w:val="left"/>
      <w:pPr>
        <w:ind w:left="720" w:hanging="360"/>
      </w:pPr>
      <w:rPr>
        <w:rFonts w:ascii="Symbol" w:hAnsi="Symbol" w:hint="default"/>
      </w:rPr>
    </w:lvl>
    <w:lvl w:ilvl="1" w:tplc="D1C650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0"/>
    <w:lvlOverride w:ilvl="0">
      <w:startOverride w:val="1"/>
    </w:lvlOverride>
  </w:num>
  <w:num w:numId="3">
    <w:abstractNumId w:val="10"/>
    <w:lvlOverride w:ilvl="0">
      <w:startOverride w:val="1"/>
    </w:lvlOverride>
  </w:num>
  <w:num w:numId="4">
    <w:abstractNumId w:val="10"/>
    <w:lvlOverride w:ilvl="0">
      <w:startOverride w:val="1"/>
    </w:lvlOverride>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15"/>
  </w:num>
  <w:num w:numId="15">
    <w:abstractNumId w:val="20"/>
  </w:num>
  <w:num w:numId="16">
    <w:abstractNumId w:val="14"/>
  </w:num>
  <w:num w:numId="17">
    <w:abstractNumId w:val="17"/>
  </w:num>
  <w:num w:numId="18">
    <w:abstractNumId w:val="12"/>
  </w:num>
  <w:num w:numId="19">
    <w:abstractNumId w:val="23"/>
  </w:num>
  <w:num w:numId="20">
    <w:abstractNumId w:val="21"/>
  </w:num>
  <w:num w:numId="21">
    <w:abstractNumId w:val="13"/>
  </w:num>
  <w:num w:numId="22">
    <w:abstractNumId w:val="16"/>
  </w:num>
  <w:num w:numId="23">
    <w:abstractNumId w:val="22"/>
  </w:num>
  <w:num w:numId="24">
    <w:abstractNumId w:val="11"/>
  </w:num>
  <w:num w:numId="25">
    <w:abstractNumId w:val="18"/>
  </w:num>
  <w:num w:numId="26">
    <w:abstractNumId w:val="19"/>
  </w:num>
  <w:num w:numId="27">
    <w:abstractNumId w:val="13"/>
  </w:num>
  <w:num w:numId="28">
    <w:abstractNumId w:val="13"/>
  </w:num>
  <w:num w:numId="29">
    <w:abstractNumId w:val="1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2MLYwNzSxtDA1NzBT0lEKTi0uzszPAykwNK4FAJuMJqwtAAAA"/>
  </w:docVars>
  <w:rsids>
    <w:rsidRoot w:val="00C860A2"/>
    <w:rsid w:val="00007395"/>
    <w:rsid w:val="00050166"/>
    <w:rsid w:val="000563DD"/>
    <w:rsid w:val="00066ADC"/>
    <w:rsid w:val="00092B02"/>
    <w:rsid w:val="00096C4A"/>
    <w:rsid w:val="000A0180"/>
    <w:rsid w:val="000A4F59"/>
    <w:rsid w:val="000B2B82"/>
    <w:rsid w:val="000B414F"/>
    <w:rsid w:val="000C483F"/>
    <w:rsid w:val="000C7112"/>
    <w:rsid w:val="000D21A4"/>
    <w:rsid w:val="00101CAE"/>
    <w:rsid w:val="00141A4C"/>
    <w:rsid w:val="001524FF"/>
    <w:rsid w:val="00162B7A"/>
    <w:rsid w:val="001649BC"/>
    <w:rsid w:val="00175AAF"/>
    <w:rsid w:val="001B1755"/>
    <w:rsid w:val="001B29CF"/>
    <w:rsid w:val="001C0232"/>
    <w:rsid w:val="001C7234"/>
    <w:rsid w:val="001E77DF"/>
    <w:rsid w:val="00200875"/>
    <w:rsid w:val="00210F88"/>
    <w:rsid w:val="0021431C"/>
    <w:rsid w:val="00214737"/>
    <w:rsid w:val="00256A88"/>
    <w:rsid w:val="002810B6"/>
    <w:rsid w:val="0028220F"/>
    <w:rsid w:val="00292312"/>
    <w:rsid w:val="002B4732"/>
    <w:rsid w:val="002C6FE8"/>
    <w:rsid w:val="002D1A3C"/>
    <w:rsid w:val="002F3260"/>
    <w:rsid w:val="00332072"/>
    <w:rsid w:val="00354B7B"/>
    <w:rsid w:val="00356C14"/>
    <w:rsid w:val="0036289E"/>
    <w:rsid w:val="0039355A"/>
    <w:rsid w:val="003E3BB7"/>
    <w:rsid w:val="00403C2C"/>
    <w:rsid w:val="00412F31"/>
    <w:rsid w:val="00413D04"/>
    <w:rsid w:val="00420C49"/>
    <w:rsid w:val="0043211B"/>
    <w:rsid w:val="00453D9F"/>
    <w:rsid w:val="00482ABF"/>
    <w:rsid w:val="00492756"/>
    <w:rsid w:val="004C2D5B"/>
    <w:rsid w:val="004C3C30"/>
    <w:rsid w:val="004D0342"/>
    <w:rsid w:val="004D1F4F"/>
    <w:rsid w:val="004D7D5B"/>
    <w:rsid w:val="004E1836"/>
    <w:rsid w:val="004F3193"/>
    <w:rsid w:val="0053121D"/>
    <w:rsid w:val="005805AE"/>
    <w:rsid w:val="0058240D"/>
    <w:rsid w:val="00582BB0"/>
    <w:rsid w:val="00592A43"/>
    <w:rsid w:val="005B5948"/>
    <w:rsid w:val="00604266"/>
    <w:rsid w:val="00610037"/>
    <w:rsid w:val="00617B26"/>
    <w:rsid w:val="00623471"/>
    <w:rsid w:val="006270A9"/>
    <w:rsid w:val="00637BB8"/>
    <w:rsid w:val="006602AC"/>
    <w:rsid w:val="00671772"/>
    <w:rsid w:val="00675956"/>
    <w:rsid w:val="0067706A"/>
    <w:rsid w:val="00681034"/>
    <w:rsid w:val="00683302"/>
    <w:rsid w:val="00696B01"/>
    <w:rsid w:val="006B06F3"/>
    <w:rsid w:val="006B1379"/>
    <w:rsid w:val="006C46FB"/>
    <w:rsid w:val="006E09C1"/>
    <w:rsid w:val="00707315"/>
    <w:rsid w:val="00741B61"/>
    <w:rsid w:val="00761410"/>
    <w:rsid w:val="00773BFB"/>
    <w:rsid w:val="007938C5"/>
    <w:rsid w:val="007C415A"/>
    <w:rsid w:val="0080063E"/>
    <w:rsid w:val="00803449"/>
    <w:rsid w:val="00816216"/>
    <w:rsid w:val="00825122"/>
    <w:rsid w:val="008346E9"/>
    <w:rsid w:val="0087734B"/>
    <w:rsid w:val="008A2CC5"/>
    <w:rsid w:val="008B085A"/>
    <w:rsid w:val="008C47CC"/>
    <w:rsid w:val="008E2EAF"/>
    <w:rsid w:val="008E3707"/>
    <w:rsid w:val="009216A9"/>
    <w:rsid w:val="00934943"/>
    <w:rsid w:val="00941F31"/>
    <w:rsid w:val="00946F86"/>
    <w:rsid w:val="00963ABA"/>
    <w:rsid w:val="009B3C8B"/>
    <w:rsid w:val="009D1C75"/>
    <w:rsid w:val="009D5933"/>
    <w:rsid w:val="00A37F4B"/>
    <w:rsid w:val="00A43B48"/>
    <w:rsid w:val="00A5285C"/>
    <w:rsid w:val="00A561D1"/>
    <w:rsid w:val="00A60BC6"/>
    <w:rsid w:val="00A82AF3"/>
    <w:rsid w:val="00A914C7"/>
    <w:rsid w:val="00AC0158"/>
    <w:rsid w:val="00AF4AF1"/>
    <w:rsid w:val="00B0343C"/>
    <w:rsid w:val="00B11D8A"/>
    <w:rsid w:val="00B22238"/>
    <w:rsid w:val="00B35AFC"/>
    <w:rsid w:val="00B533B6"/>
    <w:rsid w:val="00B64CA9"/>
    <w:rsid w:val="00B80408"/>
    <w:rsid w:val="00B86A3F"/>
    <w:rsid w:val="00B97753"/>
    <w:rsid w:val="00BA0BC3"/>
    <w:rsid w:val="00BA7C83"/>
    <w:rsid w:val="00BB7BC8"/>
    <w:rsid w:val="00BC571D"/>
    <w:rsid w:val="00BC7D40"/>
    <w:rsid w:val="00BD768D"/>
    <w:rsid w:val="00C03DA4"/>
    <w:rsid w:val="00C130C9"/>
    <w:rsid w:val="00C44334"/>
    <w:rsid w:val="00C44D61"/>
    <w:rsid w:val="00C61F8E"/>
    <w:rsid w:val="00C621EA"/>
    <w:rsid w:val="00C860A2"/>
    <w:rsid w:val="00C91CCE"/>
    <w:rsid w:val="00CA785E"/>
    <w:rsid w:val="00CC206A"/>
    <w:rsid w:val="00CF55B7"/>
    <w:rsid w:val="00D07215"/>
    <w:rsid w:val="00D110DA"/>
    <w:rsid w:val="00D14DC6"/>
    <w:rsid w:val="00D46C58"/>
    <w:rsid w:val="00D54659"/>
    <w:rsid w:val="00D90866"/>
    <w:rsid w:val="00D97D6C"/>
    <w:rsid w:val="00DE6FA4"/>
    <w:rsid w:val="00DF1F11"/>
    <w:rsid w:val="00E0237D"/>
    <w:rsid w:val="00E0427D"/>
    <w:rsid w:val="00E60D5F"/>
    <w:rsid w:val="00E81974"/>
    <w:rsid w:val="00E83E4B"/>
    <w:rsid w:val="00E87C00"/>
    <w:rsid w:val="00EA7242"/>
    <w:rsid w:val="00EC2C3B"/>
    <w:rsid w:val="00EC32DE"/>
    <w:rsid w:val="00EC5B13"/>
    <w:rsid w:val="00ED2526"/>
    <w:rsid w:val="00EE3167"/>
    <w:rsid w:val="00EF098B"/>
    <w:rsid w:val="00F03426"/>
    <w:rsid w:val="00F24C91"/>
    <w:rsid w:val="00F615DD"/>
    <w:rsid w:val="00F6632E"/>
    <w:rsid w:val="00F749A4"/>
    <w:rsid w:val="00F8293D"/>
    <w:rsid w:val="00F8453A"/>
    <w:rsid w:val="00F87D5B"/>
    <w:rsid w:val="00FA0784"/>
    <w:rsid w:val="00FC3755"/>
    <w:rsid w:val="00FE77ED"/>
    <w:rsid w:val="00FF4961"/>
    <w:rsid w:val="00FF7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C2ACC"/>
  <w15:chartTrackingRefBased/>
  <w15:docId w15:val="{4565F430-DE04-4EA6-87F3-C8124E74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2" w:unhideWhenUsed="1"/>
    <w:lsdException w:name="Signature" w:semiHidden="1" w:uiPriority="2"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AFC"/>
  </w:style>
  <w:style w:type="paragraph" w:styleId="Heading1">
    <w:name w:val="heading 1"/>
    <w:basedOn w:val="Normal"/>
    <w:next w:val="Normal"/>
    <w:link w:val="Heading1Char"/>
    <w:uiPriority w:val="9"/>
    <w:qFormat/>
    <w:rsid w:val="00D97D6C"/>
    <w:pPr>
      <w:keepNext/>
      <w:keepLines/>
      <w:pBdr>
        <w:bottom w:val="single" w:sz="4" w:space="1" w:color="40BAD2" w:themeColor="accent1"/>
      </w:pBdr>
      <w:spacing w:before="400" w:after="40" w:line="240" w:lineRule="auto"/>
      <w:outlineLvl w:val="0"/>
    </w:pPr>
    <w:rPr>
      <w:rFonts w:asciiTheme="majorHAnsi" w:eastAsiaTheme="majorEastAsia" w:hAnsiTheme="majorHAnsi" w:cstheme="majorBidi"/>
      <w:color w:val="1A616F" w:themeColor="accent1" w:themeShade="80"/>
      <w:sz w:val="36"/>
      <w:szCs w:val="36"/>
    </w:rPr>
  </w:style>
  <w:style w:type="paragraph" w:styleId="Heading2">
    <w:name w:val="heading 2"/>
    <w:basedOn w:val="Normal"/>
    <w:next w:val="Normal"/>
    <w:link w:val="Heading2Char"/>
    <w:uiPriority w:val="9"/>
    <w:unhideWhenUsed/>
    <w:qFormat/>
    <w:rsid w:val="00B35AFC"/>
    <w:pPr>
      <w:keepNext/>
      <w:keepLines/>
      <w:spacing w:before="160" w:after="0" w:line="240" w:lineRule="auto"/>
      <w:outlineLvl w:val="1"/>
    </w:pPr>
    <w:rPr>
      <w:rFonts w:asciiTheme="majorHAnsi" w:eastAsiaTheme="majorEastAsia" w:hAnsiTheme="majorHAnsi" w:cstheme="majorBidi"/>
      <w:color w:val="2790A5" w:themeColor="accent1" w:themeShade="BF"/>
      <w:sz w:val="28"/>
      <w:szCs w:val="28"/>
    </w:rPr>
  </w:style>
  <w:style w:type="paragraph" w:styleId="Heading3">
    <w:name w:val="heading 3"/>
    <w:basedOn w:val="Normal"/>
    <w:next w:val="Normal"/>
    <w:link w:val="Heading3Char"/>
    <w:uiPriority w:val="9"/>
    <w:unhideWhenUsed/>
    <w:qFormat/>
    <w:rsid w:val="00D97D6C"/>
    <w:pPr>
      <w:keepNext/>
      <w:keepLines/>
      <w:spacing w:before="80" w:after="0" w:line="240" w:lineRule="auto"/>
      <w:outlineLvl w:val="2"/>
    </w:pPr>
    <w:rPr>
      <w:rFonts w:asciiTheme="majorHAnsi" w:eastAsiaTheme="majorEastAsia" w:hAnsiTheme="majorHAnsi" w:cstheme="majorBidi"/>
      <w:color w:val="2790A5" w:themeColor="accent1" w:themeShade="BF"/>
      <w:sz w:val="26"/>
      <w:szCs w:val="26"/>
    </w:rPr>
  </w:style>
  <w:style w:type="paragraph" w:styleId="Heading4">
    <w:name w:val="heading 4"/>
    <w:basedOn w:val="Normal"/>
    <w:next w:val="Normal"/>
    <w:link w:val="Heading4Char"/>
    <w:uiPriority w:val="9"/>
    <w:unhideWhenUsed/>
    <w:qFormat/>
    <w:rsid w:val="00D97D6C"/>
    <w:pPr>
      <w:keepNext/>
      <w:keepLines/>
      <w:spacing w:before="80" w:after="0"/>
      <w:outlineLvl w:val="3"/>
    </w:pPr>
    <w:rPr>
      <w:rFonts w:asciiTheme="majorHAnsi" w:eastAsiaTheme="majorEastAsia" w:hAnsiTheme="majorHAnsi" w:cstheme="majorBidi"/>
      <w:color w:val="2790A5" w:themeColor="accent1" w:themeShade="BF"/>
      <w:sz w:val="24"/>
      <w:szCs w:val="24"/>
    </w:rPr>
  </w:style>
  <w:style w:type="paragraph" w:styleId="Heading5">
    <w:name w:val="heading 5"/>
    <w:basedOn w:val="Normal"/>
    <w:next w:val="Normal"/>
    <w:link w:val="Heading5Char"/>
    <w:uiPriority w:val="9"/>
    <w:unhideWhenUsed/>
    <w:qFormat/>
    <w:rsid w:val="00B35AF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5AF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35A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35A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35A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D6C"/>
    <w:pPr>
      <w:spacing w:after="0" w:line="240" w:lineRule="auto"/>
      <w:contextualSpacing/>
    </w:pPr>
    <w:rPr>
      <w:rFonts w:asciiTheme="majorHAnsi" w:eastAsiaTheme="majorEastAsia" w:hAnsiTheme="majorHAnsi" w:cstheme="majorBidi"/>
      <w:color w:val="1A616F" w:themeColor="accent1" w:themeShade="80"/>
      <w:spacing w:val="-7"/>
      <w:sz w:val="80"/>
      <w:szCs w:val="80"/>
    </w:rPr>
  </w:style>
  <w:style w:type="character" w:customStyle="1" w:styleId="TitleChar">
    <w:name w:val="Title Char"/>
    <w:basedOn w:val="DefaultParagraphFont"/>
    <w:link w:val="Title"/>
    <w:uiPriority w:val="10"/>
    <w:rsid w:val="00D97D6C"/>
    <w:rPr>
      <w:rFonts w:asciiTheme="majorHAnsi" w:eastAsiaTheme="majorEastAsia" w:hAnsiTheme="majorHAnsi" w:cstheme="majorBidi"/>
      <w:color w:val="1A616F" w:themeColor="accent1" w:themeShade="80"/>
      <w:spacing w:val="-7"/>
      <w:sz w:val="80"/>
      <w:szCs w:val="80"/>
    </w:rPr>
  </w:style>
  <w:style w:type="character" w:styleId="PlaceholderText">
    <w:name w:val="Placeholder Text"/>
    <w:basedOn w:val="DefaultParagraphFont"/>
    <w:uiPriority w:val="99"/>
    <w:semiHidden/>
    <w:rsid w:val="00E83E4B"/>
    <w:rPr>
      <w:color w:val="3E3E3E" w:themeColor="text2" w:themeShade="BF"/>
    </w:rPr>
  </w:style>
  <w:style w:type="paragraph" w:styleId="ListBullet">
    <w:name w:val="List Bullet"/>
    <w:basedOn w:val="Normal"/>
    <w:uiPriority w:val="10"/>
    <w:unhideWhenUsed/>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790A5" w:themeColor="accent1" w:themeShade="BF"/>
    </w:rPr>
  </w:style>
  <w:style w:type="character" w:customStyle="1" w:styleId="FooterChar">
    <w:name w:val="Footer Char"/>
    <w:basedOn w:val="DefaultParagraphFont"/>
    <w:link w:val="Footer"/>
    <w:uiPriority w:val="99"/>
    <w:rsid w:val="00681034"/>
    <w:rPr>
      <w:color w:val="2790A5" w:themeColor="accent1" w:themeShade="BF"/>
    </w:rPr>
  </w:style>
  <w:style w:type="character" w:customStyle="1" w:styleId="Heading1Char">
    <w:name w:val="Heading 1 Char"/>
    <w:basedOn w:val="DefaultParagraphFont"/>
    <w:link w:val="Heading1"/>
    <w:uiPriority w:val="9"/>
    <w:rsid w:val="00D97D6C"/>
    <w:rPr>
      <w:rFonts w:asciiTheme="majorHAnsi" w:eastAsiaTheme="majorEastAsia" w:hAnsiTheme="majorHAnsi" w:cstheme="majorBidi"/>
      <w:color w:val="1A616F" w:themeColor="accent1" w:themeShade="80"/>
      <w:sz w:val="36"/>
      <w:szCs w:val="36"/>
    </w:rPr>
  </w:style>
  <w:style w:type="character" w:customStyle="1" w:styleId="Heading2Char">
    <w:name w:val="Heading 2 Char"/>
    <w:basedOn w:val="DefaultParagraphFont"/>
    <w:link w:val="Heading2"/>
    <w:uiPriority w:val="9"/>
    <w:rsid w:val="00B35AFC"/>
    <w:rPr>
      <w:rFonts w:asciiTheme="majorHAnsi" w:eastAsiaTheme="majorEastAsia" w:hAnsiTheme="majorHAnsi" w:cstheme="majorBidi"/>
      <w:color w:val="2790A5" w:themeColor="accent1" w:themeShade="BF"/>
      <w:sz w:val="28"/>
      <w:szCs w:val="28"/>
    </w:rPr>
  </w:style>
  <w:style w:type="paragraph" w:styleId="TOCHeading">
    <w:name w:val="TOC Heading"/>
    <w:basedOn w:val="Heading1"/>
    <w:next w:val="Normal"/>
    <w:uiPriority w:val="39"/>
    <w:semiHidden/>
    <w:unhideWhenUsed/>
    <w:qFormat/>
    <w:rsid w:val="00B35AFC"/>
    <w:pPr>
      <w:outlineLvl w:val="9"/>
    </w:pPr>
  </w:style>
  <w:style w:type="character" w:styleId="IntenseEmphasis">
    <w:name w:val="Intense Emphasis"/>
    <w:basedOn w:val="DefaultParagraphFont"/>
    <w:uiPriority w:val="21"/>
    <w:qFormat/>
    <w:rsid w:val="00B35AFC"/>
    <w:rPr>
      <w:b/>
      <w:bCs/>
      <w:i/>
      <w:iCs/>
    </w:rPr>
  </w:style>
  <w:style w:type="character" w:styleId="IntenseReference">
    <w:name w:val="Intense Reference"/>
    <w:basedOn w:val="DefaultParagraphFont"/>
    <w:uiPriority w:val="32"/>
    <w:qFormat/>
    <w:rsid w:val="00B35AFC"/>
    <w:rPr>
      <w:b/>
      <w:bCs/>
      <w:smallCaps/>
      <w:u w:val="single"/>
    </w:rPr>
  </w:style>
  <w:style w:type="paragraph" w:styleId="IntenseQuote">
    <w:name w:val="Intense Quote"/>
    <w:basedOn w:val="Normal"/>
    <w:next w:val="Normal"/>
    <w:link w:val="IntenseQuoteChar"/>
    <w:uiPriority w:val="30"/>
    <w:qFormat/>
    <w:rsid w:val="00B35AFC"/>
    <w:pPr>
      <w:spacing w:before="100" w:beforeAutospacing="1" w:after="240"/>
      <w:ind w:left="864" w:right="864"/>
      <w:jc w:val="center"/>
    </w:pPr>
    <w:rPr>
      <w:rFonts w:asciiTheme="majorHAnsi" w:eastAsiaTheme="majorEastAsia" w:hAnsiTheme="majorHAnsi" w:cstheme="majorBidi"/>
      <w:color w:val="40BAD2" w:themeColor="accent1"/>
      <w:sz w:val="28"/>
      <w:szCs w:val="28"/>
    </w:rPr>
  </w:style>
  <w:style w:type="character" w:customStyle="1" w:styleId="IntenseQuoteChar">
    <w:name w:val="Intense Quote Char"/>
    <w:basedOn w:val="DefaultParagraphFont"/>
    <w:link w:val="IntenseQuote"/>
    <w:uiPriority w:val="30"/>
    <w:rsid w:val="00B35AFC"/>
    <w:rPr>
      <w:rFonts w:asciiTheme="majorHAnsi" w:eastAsiaTheme="majorEastAsia" w:hAnsiTheme="majorHAnsi" w:cstheme="majorBidi"/>
      <w:color w:val="40BAD2" w:themeColor="accent1"/>
      <w:sz w:val="28"/>
      <w:szCs w:val="28"/>
    </w:rPr>
  </w:style>
  <w:style w:type="paragraph" w:styleId="ListNumber">
    <w:name w:val="List Number"/>
    <w:basedOn w:val="Normal"/>
    <w:uiPriority w:val="11"/>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138576" w:themeColor="accent5" w:themeShade="BF"/>
      <w:u w:val="single"/>
    </w:rPr>
  </w:style>
  <w:style w:type="character" w:styleId="Hyperlink">
    <w:name w:val="Hyperlink"/>
    <w:basedOn w:val="DefaultParagraphFont"/>
    <w:uiPriority w:val="99"/>
    <w:unhideWhenUsed/>
    <w:rsid w:val="00E83E4B"/>
    <w:rPr>
      <w:color w:val="2790A5" w:themeColor="accent1" w:themeShade="BF"/>
      <w:u w:val="single"/>
    </w:rPr>
  </w:style>
  <w:style w:type="paragraph" w:styleId="BodyText3">
    <w:name w:val="Body Text 3"/>
    <w:basedOn w:val="Normal"/>
    <w:link w:val="BodyText3Char"/>
    <w:uiPriority w:val="99"/>
    <w:semiHidden/>
    <w:unhideWhenUsed/>
    <w:rsid w:val="00E83E4B"/>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40BAD2" w:themeColor="accent1"/>
        <w:left w:val="single" w:sz="2" w:space="10" w:color="40BAD2" w:themeColor="accent1"/>
        <w:bottom w:val="single" w:sz="2" w:space="10" w:color="40BAD2" w:themeColor="accent1"/>
        <w:right w:val="single" w:sz="2" w:space="10" w:color="40BAD2" w:themeColor="accent1"/>
      </w:pBdr>
      <w:ind w:left="1152" w:right="1152"/>
    </w:pPr>
    <w:rPr>
      <w:i/>
      <w:iCs/>
      <w:color w:val="2790A5" w:themeColor="accent1" w:themeShade="BF"/>
    </w:rPr>
  </w:style>
  <w:style w:type="paragraph" w:styleId="BodyTextIndent3">
    <w:name w:val="Body Text Indent 3"/>
    <w:basedOn w:val="Normal"/>
    <w:link w:val="BodyTextIndent3Char"/>
    <w:uiPriority w:val="99"/>
    <w:semiHidden/>
    <w:unhideWhenUsed/>
    <w:rsid w:val="00E83E4B"/>
    <w:pPr>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B35AF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35AF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35AFC"/>
    <w:pPr>
      <w:spacing w:line="240" w:lineRule="auto"/>
    </w:pPr>
    <w:rPr>
      <w:b/>
      <w:bCs/>
      <w:color w:val="404040" w:themeColor="text1" w:themeTint="BF"/>
      <w:sz w:val="20"/>
      <w:szCs w:val="20"/>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AF4AF1"/>
    <w:rPr>
      <w:color w:val="808080"/>
      <w:shd w:val="clear" w:color="auto" w:fill="E6E6E6"/>
    </w:rPr>
  </w:style>
  <w:style w:type="paragraph" w:styleId="ListParagraph">
    <w:name w:val="List Paragraph"/>
    <w:basedOn w:val="Normal"/>
    <w:uiPriority w:val="34"/>
    <w:qFormat/>
    <w:rsid w:val="001E77DF"/>
    <w:pPr>
      <w:ind w:left="720"/>
      <w:contextualSpacing/>
    </w:pPr>
  </w:style>
  <w:style w:type="character" w:customStyle="1" w:styleId="Heading3Char">
    <w:name w:val="Heading 3 Char"/>
    <w:basedOn w:val="DefaultParagraphFont"/>
    <w:link w:val="Heading3"/>
    <w:uiPriority w:val="9"/>
    <w:rsid w:val="00D97D6C"/>
    <w:rPr>
      <w:rFonts w:asciiTheme="majorHAnsi" w:eastAsiaTheme="majorEastAsia" w:hAnsiTheme="majorHAnsi" w:cstheme="majorBidi"/>
      <w:color w:val="2790A5" w:themeColor="accent1" w:themeShade="BF"/>
      <w:sz w:val="26"/>
      <w:szCs w:val="26"/>
    </w:rPr>
  </w:style>
  <w:style w:type="character" w:customStyle="1" w:styleId="Heading4Char">
    <w:name w:val="Heading 4 Char"/>
    <w:basedOn w:val="DefaultParagraphFont"/>
    <w:link w:val="Heading4"/>
    <w:uiPriority w:val="9"/>
    <w:rsid w:val="00D97D6C"/>
    <w:rPr>
      <w:rFonts w:asciiTheme="majorHAnsi" w:eastAsiaTheme="majorEastAsia" w:hAnsiTheme="majorHAnsi" w:cstheme="majorBidi"/>
      <w:color w:val="2790A5" w:themeColor="accent1" w:themeShade="BF"/>
      <w:sz w:val="24"/>
      <w:szCs w:val="24"/>
    </w:rPr>
  </w:style>
  <w:style w:type="character" w:customStyle="1" w:styleId="Heading5Char">
    <w:name w:val="Heading 5 Char"/>
    <w:basedOn w:val="DefaultParagraphFont"/>
    <w:link w:val="Heading5"/>
    <w:uiPriority w:val="9"/>
    <w:rsid w:val="00B35AF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5AF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35AFC"/>
    <w:rPr>
      <w:rFonts w:asciiTheme="majorHAnsi" w:eastAsiaTheme="majorEastAsia" w:hAnsiTheme="majorHAnsi" w:cstheme="majorBidi"/>
      <w:i/>
      <w:iCs/>
      <w:color w:val="595959" w:themeColor="text1" w:themeTint="A6"/>
    </w:rPr>
  </w:style>
  <w:style w:type="paragraph" w:styleId="Subtitle">
    <w:name w:val="Subtitle"/>
    <w:basedOn w:val="Normal"/>
    <w:next w:val="Normal"/>
    <w:link w:val="SubtitleChar"/>
    <w:uiPriority w:val="11"/>
    <w:qFormat/>
    <w:rsid w:val="00B35A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35AF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5AFC"/>
    <w:rPr>
      <w:b/>
      <w:bCs/>
    </w:rPr>
  </w:style>
  <w:style w:type="character" w:styleId="Emphasis">
    <w:name w:val="Emphasis"/>
    <w:basedOn w:val="DefaultParagraphFont"/>
    <w:uiPriority w:val="20"/>
    <w:qFormat/>
    <w:rsid w:val="00B35AFC"/>
    <w:rPr>
      <w:i/>
      <w:iCs/>
    </w:rPr>
  </w:style>
  <w:style w:type="paragraph" w:styleId="NoSpacing">
    <w:name w:val="No Spacing"/>
    <w:uiPriority w:val="1"/>
    <w:qFormat/>
    <w:rsid w:val="00B35AFC"/>
    <w:pPr>
      <w:spacing w:after="0" w:line="240" w:lineRule="auto"/>
    </w:pPr>
  </w:style>
  <w:style w:type="paragraph" w:styleId="Quote">
    <w:name w:val="Quote"/>
    <w:basedOn w:val="Normal"/>
    <w:next w:val="Normal"/>
    <w:link w:val="QuoteChar"/>
    <w:uiPriority w:val="29"/>
    <w:qFormat/>
    <w:rsid w:val="00B35AF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5AFC"/>
    <w:rPr>
      <w:i/>
      <w:iCs/>
    </w:rPr>
  </w:style>
  <w:style w:type="character" w:styleId="SubtleEmphasis">
    <w:name w:val="Subtle Emphasis"/>
    <w:basedOn w:val="DefaultParagraphFont"/>
    <w:uiPriority w:val="19"/>
    <w:qFormat/>
    <w:rsid w:val="00B35AFC"/>
    <w:rPr>
      <w:i/>
      <w:iCs/>
      <w:color w:val="595959" w:themeColor="text1" w:themeTint="A6"/>
    </w:rPr>
  </w:style>
  <w:style w:type="character" w:styleId="SubtleReference">
    <w:name w:val="Subtle Reference"/>
    <w:basedOn w:val="DefaultParagraphFont"/>
    <w:uiPriority w:val="31"/>
    <w:qFormat/>
    <w:rsid w:val="00B35AFC"/>
    <w:rPr>
      <w:smallCaps/>
      <w:color w:val="404040" w:themeColor="text1" w:themeTint="BF"/>
    </w:rPr>
  </w:style>
  <w:style w:type="character" w:styleId="BookTitle">
    <w:name w:val="Book Title"/>
    <w:basedOn w:val="DefaultParagraphFont"/>
    <w:uiPriority w:val="33"/>
    <w:qFormat/>
    <w:rsid w:val="00B35AFC"/>
    <w:rPr>
      <w:b/>
      <w:bCs/>
      <w:smallCaps/>
    </w:rPr>
  </w:style>
  <w:style w:type="paragraph" w:styleId="BodyText">
    <w:name w:val="Body Text"/>
    <w:basedOn w:val="Normal"/>
    <w:link w:val="BodyTextChar"/>
    <w:uiPriority w:val="99"/>
    <w:semiHidden/>
    <w:unhideWhenUsed/>
    <w:rsid w:val="00707315"/>
  </w:style>
  <w:style w:type="character" w:customStyle="1" w:styleId="BodyTextChar">
    <w:name w:val="Body Text Char"/>
    <w:basedOn w:val="DefaultParagraphFont"/>
    <w:link w:val="BodyText"/>
    <w:uiPriority w:val="99"/>
    <w:semiHidden/>
    <w:rsid w:val="00707315"/>
  </w:style>
  <w:style w:type="paragraph" w:customStyle="1" w:styleId="FirstParagraph">
    <w:name w:val="First Paragraph"/>
    <w:basedOn w:val="BodyText"/>
    <w:next w:val="BodyText"/>
    <w:rsid w:val="00707315"/>
    <w:pPr>
      <w:spacing w:before="180" w:after="180" w:line="259" w:lineRule="auto"/>
    </w:pPr>
    <w:rPr>
      <w:sz w:val="22"/>
      <w:szCs w:val="22"/>
      <w:lang w:eastAsia="en-US"/>
    </w:rPr>
  </w:style>
  <w:style w:type="paragraph" w:customStyle="1" w:styleId="Compact">
    <w:name w:val="Compact"/>
    <w:basedOn w:val="BodyText"/>
    <w:rsid w:val="00707315"/>
    <w:pPr>
      <w:spacing w:before="36" w:after="36" w:line="259" w:lineRule="auto"/>
    </w:pPr>
    <w:rPr>
      <w:sz w:val="22"/>
      <w:szCs w:val="22"/>
      <w:lang w:eastAsia="en-US"/>
    </w:rPr>
  </w:style>
  <w:style w:type="table" w:customStyle="1" w:styleId="Table">
    <w:name w:val="Table"/>
    <w:semiHidden/>
    <w:unhideWhenUsed/>
    <w:qFormat/>
    <w:rsid w:val="00707315"/>
    <w:pPr>
      <w:spacing w:after="160" w:line="259" w:lineRule="auto"/>
    </w:pPr>
    <w:rPr>
      <w:sz w:val="22"/>
      <w:szCs w:val="22"/>
      <w:lang w:eastAsia="en-US"/>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2147">
      <w:bodyDiv w:val="1"/>
      <w:marLeft w:val="0"/>
      <w:marRight w:val="0"/>
      <w:marTop w:val="0"/>
      <w:marBottom w:val="0"/>
      <w:divBdr>
        <w:top w:val="none" w:sz="0" w:space="0" w:color="auto"/>
        <w:left w:val="none" w:sz="0" w:space="0" w:color="auto"/>
        <w:bottom w:val="none" w:sz="0" w:space="0" w:color="auto"/>
        <w:right w:val="none" w:sz="0" w:space="0" w:color="auto"/>
      </w:divBdr>
    </w:div>
    <w:div w:id="630938770">
      <w:bodyDiv w:val="1"/>
      <w:marLeft w:val="0"/>
      <w:marRight w:val="0"/>
      <w:marTop w:val="0"/>
      <w:marBottom w:val="0"/>
      <w:divBdr>
        <w:top w:val="none" w:sz="0" w:space="0" w:color="auto"/>
        <w:left w:val="none" w:sz="0" w:space="0" w:color="auto"/>
        <w:bottom w:val="none" w:sz="0" w:space="0" w:color="auto"/>
        <w:right w:val="none" w:sz="0" w:space="0" w:color="auto"/>
      </w:divBdr>
    </w:div>
    <w:div w:id="134971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svg"/><Relationship Id="rId3" Type="http://schemas.openxmlformats.org/officeDocument/2006/relationships/styles" Target="styles.xml"/><Relationship Id="rId21" Type="http://schemas.openxmlformats.org/officeDocument/2006/relationships/hyperlink" Target="https://www.westpac.com.au/"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in.linkedin.com/in/utkarshpuranik" TargetMode="External"/><Relationship Id="rId20" Type="http://schemas.openxmlformats.org/officeDocument/2006/relationships/hyperlink" Target="https://www.ncde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tkarsh.puranik@outlook.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utkarshPurani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utkarshpuranik.com"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uranik.WM\AppData\Roaming\Microsoft\Templates\Resume%20(color).dotx" TargetMode="External"/></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B5C0A-7D9D-4B91-9582-F76AEE64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270</TotalTime>
  <Pages>3</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Puranik, Utkarsh</dc:creator>
  <cp:keywords/>
  <cp:lastModifiedBy>Puranik, Utkarsh</cp:lastModifiedBy>
  <cp:revision>10</cp:revision>
  <cp:lastPrinted>2020-10-25T07:53:00Z</cp:lastPrinted>
  <dcterms:created xsi:type="dcterms:W3CDTF">2022-06-18T21:07:00Z</dcterms:created>
  <dcterms:modified xsi:type="dcterms:W3CDTF">2022-06-30T22:22:00Z</dcterms:modified>
  <cp:version/>
</cp:coreProperties>
</file>